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74072" w14:textId="23865263" w:rsidR="000D4233" w:rsidRDefault="000D4233" w:rsidP="000D4233">
      <w:pPr>
        <w:pStyle w:val="Heading1"/>
      </w:pPr>
      <w:r>
        <w:t>CHAIN AGENTS</w:t>
      </w:r>
    </w:p>
    <w:p w14:paraId="74E037F1" w14:textId="23AD11F8" w:rsidR="000D4233" w:rsidRDefault="000D4233" w:rsidP="000D4233">
      <w:pPr>
        <w:pStyle w:val="Heading2"/>
      </w:pPr>
      <w:r>
        <w:t>QUALITY</w:t>
      </w:r>
    </w:p>
    <w:p w14:paraId="58CF1348" w14:textId="3427DDB6" w:rsidR="000D4233" w:rsidRDefault="00015FA7" w:rsidP="00015FA7">
      <w:pPr>
        <w:pStyle w:val="Heading3"/>
      </w:pPr>
      <w:r>
        <w:t>SEAL</w:t>
      </w:r>
    </w:p>
    <w:p w14:paraId="1B1CA2E6" w14:textId="040CA49D" w:rsidR="00015FA7" w:rsidRDefault="00015FA7" w:rsidP="00015FA7">
      <w:pPr>
        <w:pStyle w:val="Heading4"/>
      </w:pPr>
      <w:r>
        <w:t>URL</w:t>
      </w:r>
    </w:p>
    <w:p w14:paraId="557F42B3" w14:textId="4A5FFFC2" w:rsidR="00015FA7" w:rsidRDefault="00015FA7" w:rsidP="00015FA7">
      <w:hyperlink r:id="rId7" w:history="1">
        <w:r w:rsidRPr="00BC489B">
          <w:rPr>
            <w:rStyle w:val="Hyperlink"/>
          </w:rPr>
          <w:t>https://scale.com/leaderboard/tool_use</w:t>
        </w:r>
      </w:hyperlink>
      <w:r>
        <w:t xml:space="preserve"> </w:t>
      </w:r>
    </w:p>
    <w:p w14:paraId="6202692A" w14:textId="5FE9DE26" w:rsidR="00015FA7" w:rsidRDefault="00015FA7" w:rsidP="00015FA7">
      <w:pPr>
        <w:pStyle w:val="Heading4"/>
      </w:pPr>
      <w:r>
        <w:t>Methodology</w:t>
      </w:r>
    </w:p>
    <w:p w14:paraId="18A5426B" w14:textId="3DCFA2EC" w:rsidR="00015FA7" w:rsidRPr="00015FA7" w:rsidRDefault="00015FA7" w:rsidP="00015FA7">
      <w:hyperlink r:id="rId8" w:history="1">
        <w:r w:rsidRPr="00BC489B">
          <w:rPr>
            <w:rStyle w:val="Hyperlink"/>
          </w:rPr>
          <w:t>https://scale.com/leaderboard/methodology</w:t>
        </w:r>
      </w:hyperlink>
      <w:r>
        <w:t xml:space="preserve"> </w:t>
      </w:r>
    </w:p>
    <w:p w14:paraId="65599D42" w14:textId="3380A961" w:rsidR="00015FA7" w:rsidRDefault="00015FA7" w:rsidP="00015FA7">
      <w:pPr>
        <w:pStyle w:val="Heading4"/>
      </w:pPr>
      <w:r>
        <w:t>Benchmarks</w:t>
      </w:r>
    </w:p>
    <w:p w14:paraId="061A347D" w14:textId="72906B9E" w:rsidR="00015FA7" w:rsidRPr="00015FA7" w:rsidRDefault="00015FA7" w:rsidP="00015FA7">
      <w:r w:rsidRPr="00015FA7">
        <w:t>Score</w:t>
      </w:r>
    </w:p>
    <w:p w14:paraId="1B239F61" w14:textId="77777777" w:rsidR="000D4233" w:rsidRDefault="000D4233" w:rsidP="000D4233"/>
    <w:p w14:paraId="40A60722" w14:textId="5149B943" w:rsidR="000D4233" w:rsidRDefault="000D4233" w:rsidP="000D4233">
      <w:pPr>
        <w:pStyle w:val="Heading2"/>
      </w:pPr>
      <w:r>
        <w:t>SPEED</w:t>
      </w:r>
    </w:p>
    <w:p w14:paraId="3C6C7459" w14:textId="77777777" w:rsidR="000D4233" w:rsidRDefault="000D4233" w:rsidP="000D4233"/>
    <w:p w14:paraId="27B861BC" w14:textId="77777777" w:rsidR="000D4233" w:rsidRDefault="000D4233" w:rsidP="000D4233"/>
    <w:p w14:paraId="678A363F" w14:textId="6F68F5B3" w:rsidR="000D4233" w:rsidRDefault="000D4233" w:rsidP="000D4233">
      <w:pPr>
        <w:pStyle w:val="Heading2"/>
      </w:pPr>
      <w:r>
        <w:t>LATENCY</w:t>
      </w:r>
    </w:p>
    <w:p w14:paraId="3C4FFDA2" w14:textId="77777777" w:rsidR="000D4233" w:rsidRDefault="000D4233" w:rsidP="000D4233"/>
    <w:p w14:paraId="63C1F529" w14:textId="77777777" w:rsidR="000D4233" w:rsidRDefault="000D4233" w:rsidP="000D4233"/>
    <w:p w14:paraId="22E70069" w14:textId="16501B4F" w:rsidR="000D4233" w:rsidRDefault="000D4233" w:rsidP="000D4233">
      <w:pPr>
        <w:pStyle w:val="Heading2"/>
      </w:pPr>
      <w:r>
        <w:t>COST</w:t>
      </w:r>
    </w:p>
    <w:p w14:paraId="13077FCF" w14:textId="77777777" w:rsidR="000D4233" w:rsidRDefault="000D4233" w:rsidP="000D4233"/>
    <w:p w14:paraId="21BEDC80" w14:textId="77777777" w:rsidR="000D4233" w:rsidRDefault="000D4233" w:rsidP="000D4233"/>
    <w:p w14:paraId="321DEC19" w14:textId="54D18051" w:rsidR="000D4233" w:rsidRDefault="000D4233" w:rsidP="000D4233">
      <w:pPr>
        <w:pStyle w:val="Heading2"/>
      </w:pPr>
      <w:r>
        <w:t>CONTEXT WINDOW</w:t>
      </w:r>
    </w:p>
    <w:p w14:paraId="40F74D81" w14:textId="77777777" w:rsidR="000D4233" w:rsidRDefault="000D4233" w:rsidP="000D4233"/>
    <w:p w14:paraId="6A652035" w14:textId="77777777" w:rsidR="000D4233" w:rsidRDefault="000D4233" w:rsidP="000D4233"/>
    <w:p w14:paraId="449182FF" w14:textId="6F2ECEEC" w:rsidR="000D4233" w:rsidRDefault="000D4233" w:rsidP="000D4233">
      <w:pPr>
        <w:pStyle w:val="Heading1"/>
      </w:pPr>
      <w:r>
        <w:lastRenderedPageBreak/>
        <w:t>CHAT</w:t>
      </w:r>
    </w:p>
    <w:p w14:paraId="1D5B4023" w14:textId="5C54A622" w:rsidR="000D4233" w:rsidRDefault="000D4233" w:rsidP="000D4233">
      <w:pPr>
        <w:pStyle w:val="Heading2"/>
      </w:pPr>
      <w:r>
        <w:t>QUALITY</w:t>
      </w:r>
    </w:p>
    <w:p w14:paraId="50B84DD7" w14:textId="5493EA43" w:rsidR="000D4233" w:rsidRDefault="005F45E5" w:rsidP="005F45E5">
      <w:pPr>
        <w:pStyle w:val="Heading3"/>
      </w:pPr>
      <w:r>
        <w:t>Chatbot Arena</w:t>
      </w:r>
    </w:p>
    <w:p w14:paraId="0931F7F2" w14:textId="77777777" w:rsidR="005F45E5" w:rsidRDefault="005F45E5" w:rsidP="005F45E5">
      <w:pPr>
        <w:pStyle w:val="Heading4"/>
      </w:pPr>
      <w:r>
        <w:t>URL</w:t>
      </w:r>
    </w:p>
    <w:p w14:paraId="5D01B66F" w14:textId="77777777" w:rsidR="005F45E5" w:rsidRDefault="005F45E5" w:rsidP="005F45E5">
      <w:hyperlink r:id="rId9" w:history="1">
        <w:r w:rsidRPr="00BC489B">
          <w:rPr>
            <w:rStyle w:val="Hyperlink"/>
          </w:rPr>
          <w:t>https://scale.com/leaderboard/tool_use</w:t>
        </w:r>
      </w:hyperlink>
      <w:r>
        <w:t xml:space="preserve"> </w:t>
      </w:r>
    </w:p>
    <w:p w14:paraId="25C0B105" w14:textId="77777777" w:rsidR="005F45E5" w:rsidRDefault="005F45E5" w:rsidP="005F45E5">
      <w:pPr>
        <w:pStyle w:val="Heading4"/>
      </w:pPr>
      <w:r>
        <w:t>Methodology</w:t>
      </w:r>
    </w:p>
    <w:p w14:paraId="6C53C77C" w14:textId="77777777" w:rsidR="005F45E5" w:rsidRPr="00015FA7" w:rsidRDefault="005F45E5" w:rsidP="005F45E5">
      <w:hyperlink r:id="rId10" w:history="1">
        <w:r w:rsidRPr="00BC489B">
          <w:rPr>
            <w:rStyle w:val="Hyperlink"/>
          </w:rPr>
          <w:t>https://scale.com/leaderboard/methodology</w:t>
        </w:r>
      </w:hyperlink>
      <w:r>
        <w:t xml:space="preserve"> </w:t>
      </w:r>
    </w:p>
    <w:p w14:paraId="6518C280" w14:textId="77777777" w:rsidR="005F45E5" w:rsidRDefault="005F45E5" w:rsidP="005F45E5">
      <w:pPr>
        <w:pStyle w:val="Heading4"/>
      </w:pPr>
      <w:r>
        <w:t>Benchmarks</w:t>
      </w:r>
    </w:p>
    <w:p w14:paraId="4284508F" w14:textId="77777777" w:rsidR="006D5D62" w:rsidRDefault="006D5D62" w:rsidP="006D5D62">
      <w:pPr>
        <w:pStyle w:val="ListParagraph"/>
        <w:numPr>
          <w:ilvl w:val="0"/>
          <w:numId w:val="4"/>
        </w:numPr>
      </w:pPr>
      <w:r w:rsidRPr="006D5D62">
        <w:t>Instruction Following</w:t>
      </w:r>
    </w:p>
    <w:p w14:paraId="28ADC7F4" w14:textId="1FFDA794" w:rsidR="006D5D62" w:rsidRPr="006D5D62" w:rsidRDefault="006D5D62" w:rsidP="006D5D62">
      <w:pPr>
        <w:pStyle w:val="ListParagraph"/>
        <w:numPr>
          <w:ilvl w:val="0"/>
          <w:numId w:val="4"/>
        </w:numPr>
      </w:pPr>
      <w:r w:rsidRPr="006D5D62">
        <w:t>Multi-Turn</w:t>
      </w:r>
    </w:p>
    <w:p w14:paraId="2DEB8158" w14:textId="77777777" w:rsidR="006D5D62" w:rsidRPr="006D5D62" w:rsidRDefault="006D5D62" w:rsidP="006D5D62">
      <w:pPr>
        <w:pStyle w:val="ListParagraph"/>
        <w:numPr>
          <w:ilvl w:val="0"/>
          <w:numId w:val="4"/>
        </w:numPr>
      </w:pPr>
      <w:r w:rsidRPr="006D5D62">
        <w:t>Longer Query</w:t>
      </w:r>
    </w:p>
    <w:p w14:paraId="3485F4BF" w14:textId="77777777" w:rsidR="006D5D62" w:rsidRPr="006D5D62" w:rsidRDefault="006D5D62" w:rsidP="006D5D62">
      <w:pPr>
        <w:pStyle w:val="ListParagraph"/>
        <w:numPr>
          <w:ilvl w:val="0"/>
          <w:numId w:val="4"/>
        </w:numPr>
      </w:pPr>
      <w:r w:rsidRPr="006D5D62">
        <w:t>Arena Score</w:t>
      </w:r>
    </w:p>
    <w:p w14:paraId="13F2BD42" w14:textId="77777777" w:rsidR="006D5D62" w:rsidRPr="006D5D62" w:rsidRDefault="006D5D62" w:rsidP="006D5D62"/>
    <w:p w14:paraId="198098B0" w14:textId="77777777" w:rsidR="003922DC" w:rsidRDefault="003922DC" w:rsidP="005F45E5">
      <w:pPr>
        <w:pStyle w:val="Heading4"/>
        <w:rPr>
          <w:i/>
          <w:iCs/>
          <w:color w:val="808080" w:themeColor="background1" w:themeShade="80"/>
          <w:sz w:val="28"/>
          <w:szCs w:val="28"/>
        </w:rPr>
      </w:pPr>
      <w:r w:rsidRPr="003922DC">
        <w:rPr>
          <w:i/>
          <w:iCs/>
          <w:color w:val="808080" w:themeColor="background1" w:themeShade="80"/>
          <w:sz w:val="28"/>
          <w:szCs w:val="28"/>
        </w:rPr>
        <w:t>Artificial Analysis</w:t>
      </w:r>
    </w:p>
    <w:p w14:paraId="77170F10" w14:textId="5E4F0BB2" w:rsidR="005F45E5" w:rsidRDefault="005F45E5" w:rsidP="005F45E5">
      <w:pPr>
        <w:pStyle w:val="Heading4"/>
      </w:pPr>
      <w:r>
        <w:t>URL</w:t>
      </w:r>
    </w:p>
    <w:p w14:paraId="7C246CA3" w14:textId="1C213CC8" w:rsidR="005F45E5" w:rsidRDefault="003922DC" w:rsidP="003922DC">
      <w:hyperlink r:id="rId11" w:history="1">
        <w:r w:rsidRPr="00BC489B">
          <w:rPr>
            <w:rStyle w:val="Hyperlink"/>
          </w:rPr>
          <w:t>https://artificialanalysis.ai/models#quality</w:t>
        </w:r>
      </w:hyperlink>
      <w:r>
        <w:t xml:space="preserve"> </w:t>
      </w:r>
    </w:p>
    <w:p w14:paraId="6DAD062A" w14:textId="3E66785D" w:rsidR="005F45E5" w:rsidRDefault="005F45E5" w:rsidP="005F45E5">
      <w:pPr>
        <w:pStyle w:val="Heading4"/>
      </w:pPr>
      <w:r>
        <w:t>Methodology</w:t>
      </w:r>
    </w:p>
    <w:p w14:paraId="73472180" w14:textId="46A37D4D" w:rsidR="005F45E5" w:rsidRPr="003922DC" w:rsidRDefault="003922DC" w:rsidP="003922DC">
      <w:pPr>
        <w:rPr>
          <w:color w:val="467886" w:themeColor="hyperlink"/>
          <w:u w:val="single"/>
        </w:rPr>
      </w:pPr>
      <w:hyperlink r:id="rId12" w:history="1">
        <w:r w:rsidRPr="003922DC">
          <w:rPr>
            <w:rStyle w:val="Hyperlink"/>
          </w:rPr>
          <w:t>https://artificialanalysis.ai/methodology</w:t>
        </w:r>
      </w:hyperlink>
      <w:r>
        <w:rPr>
          <w:rStyle w:val="Hyperlink"/>
        </w:rPr>
        <w:t xml:space="preserve"> </w:t>
      </w:r>
    </w:p>
    <w:p w14:paraId="218AA133" w14:textId="1C6895CA" w:rsidR="005F45E5" w:rsidRDefault="005F45E5" w:rsidP="005F45E5">
      <w:pPr>
        <w:pStyle w:val="Heading4"/>
      </w:pPr>
      <w:r>
        <w:t>Benchmarks</w:t>
      </w:r>
    </w:p>
    <w:p w14:paraId="645B4611" w14:textId="2597B3B6" w:rsidR="005F45E5" w:rsidRDefault="003922DC" w:rsidP="000B0329">
      <w:pPr>
        <w:pStyle w:val="ListParagraph"/>
        <w:numPr>
          <w:ilvl w:val="0"/>
          <w:numId w:val="5"/>
        </w:numPr>
      </w:pPr>
      <w:r w:rsidRPr="003922DC">
        <w:t>Quality Index</w:t>
      </w:r>
    </w:p>
    <w:p w14:paraId="7D76389D" w14:textId="0D693BB5" w:rsidR="003922DC" w:rsidRDefault="003922DC" w:rsidP="000B0329">
      <w:pPr>
        <w:pStyle w:val="ListParagraph"/>
        <w:numPr>
          <w:ilvl w:val="0"/>
          <w:numId w:val="5"/>
        </w:numPr>
      </w:pPr>
      <w:r w:rsidRPr="003922DC">
        <w:t>Reasoning &amp; Knowledge (MMLU)</w:t>
      </w:r>
    </w:p>
    <w:p w14:paraId="20CE0EEF" w14:textId="5D70F86A" w:rsidR="003922DC" w:rsidRDefault="003922DC" w:rsidP="000B0329">
      <w:pPr>
        <w:pStyle w:val="ListParagraph"/>
        <w:numPr>
          <w:ilvl w:val="0"/>
          <w:numId w:val="5"/>
        </w:numPr>
      </w:pPr>
      <w:r w:rsidRPr="003922DC">
        <w:t>Communication (</w:t>
      </w:r>
      <w:proofErr w:type="spellStart"/>
      <w:r w:rsidRPr="003922DC">
        <w:t>LMSys</w:t>
      </w:r>
      <w:proofErr w:type="spellEnd"/>
      <w:r w:rsidRPr="003922DC">
        <w:t xml:space="preserve"> Chatbot Arena ELO Score)</w:t>
      </w:r>
    </w:p>
    <w:p w14:paraId="0825AA83" w14:textId="77777777" w:rsidR="003922DC" w:rsidRPr="005F45E5" w:rsidRDefault="003922DC" w:rsidP="005F45E5"/>
    <w:p w14:paraId="51FF169C" w14:textId="6A1EF746" w:rsidR="005F45E5" w:rsidRDefault="000B0329" w:rsidP="005F45E5">
      <w:pPr>
        <w:pStyle w:val="Heading3"/>
      </w:pPr>
      <w:r w:rsidRPr="000B0329">
        <w:t>Hugging Face</w:t>
      </w:r>
    </w:p>
    <w:p w14:paraId="42133750" w14:textId="77777777" w:rsidR="005F45E5" w:rsidRDefault="005F45E5" w:rsidP="005F45E5">
      <w:pPr>
        <w:pStyle w:val="Heading4"/>
      </w:pPr>
      <w:r>
        <w:lastRenderedPageBreak/>
        <w:t>URL</w:t>
      </w:r>
    </w:p>
    <w:p w14:paraId="763DCD54" w14:textId="63C0D91C" w:rsidR="005F45E5" w:rsidRDefault="000B0329" w:rsidP="000B0329">
      <w:hyperlink r:id="rId13" w:history="1">
        <w:r w:rsidRPr="00BC489B">
          <w:rPr>
            <w:rStyle w:val="Hyperlink"/>
          </w:rPr>
          <w:t>https://huggingface.co/spaces/open-llm-leaderboard/open_llm_leaderboard</w:t>
        </w:r>
      </w:hyperlink>
      <w:r>
        <w:t xml:space="preserve"> </w:t>
      </w:r>
    </w:p>
    <w:p w14:paraId="3BFB047B" w14:textId="77777777" w:rsidR="005F45E5" w:rsidRDefault="005F45E5" w:rsidP="005F45E5">
      <w:pPr>
        <w:pStyle w:val="Heading4"/>
      </w:pPr>
      <w:r>
        <w:t>Methodology</w:t>
      </w:r>
    </w:p>
    <w:p w14:paraId="27E7AAFE" w14:textId="332E9A02" w:rsidR="005F45E5" w:rsidRDefault="000B0329" w:rsidP="000B0329">
      <w:hyperlink r:id="rId14" w:history="1">
        <w:r w:rsidRPr="00BC489B">
          <w:rPr>
            <w:rStyle w:val="Hyperlink"/>
          </w:rPr>
          <w:t>https://huggingface.co/docs/leaderboards/open_llm_leaderboard/about</w:t>
        </w:r>
      </w:hyperlink>
      <w:r>
        <w:t xml:space="preserve"> </w:t>
      </w:r>
    </w:p>
    <w:p w14:paraId="7D97909C" w14:textId="77777777" w:rsidR="005F45E5" w:rsidRDefault="005F45E5" w:rsidP="005F45E5">
      <w:pPr>
        <w:pStyle w:val="Heading4"/>
      </w:pPr>
      <w:r>
        <w:t>Benchmarks</w:t>
      </w:r>
    </w:p>
    <w:p w14:paraId="253568B7" w14:textId="77777777" w:rsidR="000B0329" w:rsidRPr="000B0329" w:rsidRDefault="000B0329" w:rsidP="000B0329">
      <w:pPr>
        <w:pStyle w:val="ListParagraph"/>
        <w:numPr>
          <w:ilvl w:val="0"/>
          <w:numId w:val="6"/>
        </w:numPr>
        <w:rPr>
          <w:color w:val="C5C8C6"/>
        </w:rPr>
      </w:pPr>
      <w:proofErr w:type="spellStart"/>
      <w:r w:rsidRPr="000B0329">
        <w:t>IFEval</w:t>
      </w:r>
      <w:proofErr w:type="spellEnd"/>
    </w:p>
    <w:p w14:paraId="498F03C0" w14:textId="14D670BB" w:rsidR="000D4233" w:rsidRPr="000B0329" w:rsidRDefault="000B0329" w:rsidP="000B0329">
      <w:pPr>
        <w:pStyle w:val="ListParagraph"/>
        <w:numPr>
          <w:ilvl w:val="0"/>
          <w:numId w:val="6"/>
        </w:numPr>
        <w:rPr>
          <w:color w:val="C5C8C6"/>
        </w:rPr>
      </w:pPr>
      <w:r w:rsidRPr="000B0329">
        <w:t>MUSR</w:t>
      </w:r>
    </w:p>
    <w:p w14:paraId="461D259F" w14:textId="534FFEBD" w:rsidR="005F45E5" w:rsidRDefault="00D902A2" w:rsidP="005F45E5">
      <w:pPr>
        <w:pStyle w:val="Heading3"/>
      </w:pPr>
      <w:r>
        <w:t>Vellum</w:t>
      </w:r>
    </w:p>
    <w:p w14:paraId="673926D7" w14:textId="77777777" w:rsidR="005F45E5" w:rsidRDefault="005F45E5" w:rsidP="005F45E5">
      <w:pPr>
        <w:pStyle w:val="Heading4"/>
      </w:pPr>
      <w:r>
        <w:t>URL</w:t>
      </w:r>
    </w:p>
    <w:p w14:paraId="1693FD65" w14:textId="25C5A458" w:rsidR="005F45E5" w:rsidRDefault="00D902A2" w:rsidP="00D902A2">
      <w:hyperlink r:id="rId15" w:history="1">
        <w:r w:rsidRPr="00BC489B">
          <w:rPr>
            <w:rStyle w:val="Hyperlink"/>
          </w:rPr>
          <w:t>h</w:t>
        </w:r>
        <w:r w:rsidRPr="00BC489B">
          <w:rPr>
            <w:rStyle w:val="Hyperlink"/>
          </w:rPr>
          <w:t>ttps://www.vellum.ai/llm-leaderboard</w:t>
        </w:r>
      </w:hyperlink>
      <w:r>
        <w:t xml:space="preserve">  </w:t>
      </w:r>
    </w:p>
    <w:p w14:paraId="466CC5C3" w14:textId="77777777" w:rsidR="005F45E5" w:rsidRDefault="005F45E5" w:rsidP="005F45E5">
      <w:pPr>
        <w:pStyle w:val="Heading4"/>
      </w:pPr>
      <w:r>
        <w:t>Methodology</w:t>
      </w:r>
    </w:p>
    <w:p w14:paraId="55EB9AE9" w14:textId="610CDC97" w:rsidR="005F45E5" w:rsidRDefault="00D902A2" w:rsidP="00D902A2">
      <w:hyperlink r:id="rId16" w:history="1">
        <w:r w:rsidRPr="00BC489B">
          <w:rPr>
            <w:rStyle w:val="Hyperlink"/>
          </w:rPr>
          <w:t>https://www.vellum.ai/llm-leaderboard</w:t>
        </w:r>
      </w:hyperlink>
      <w:r>
        <w:t xml:space="preserve"> </w:t>
      </w:r>
    </w:p>
    <w:p w14:paraId="4AA2CB03" w14:textId="77777777" w:rsidR="005F45E5" w:rsidRDefault="005F45E5" w:rsidP="005F45E5">
      <w:pPr>
        <w:pStyle w:val="Heading4"/>
      </w:pPr>
      <w:r>
        <w:t>Benchmarks</w:t>
      </w:r>
    </w:p>
    <w:p w14:paraId="4FAD4AD8" w14:textId="3682BDED" w:rsidR="005F45E5" w:rsidRDefault="00896FDB" w:rsidP="00896FDB">
      <w:pPr>
        <w:pStyle w:val="ListParagraph"/>
        <w:numPr>
          <w:ilvl w:val="0"/>
          <w:numId w:val="7"/>
        </w:numPr>
      </w:pPr>
      <w:r>
        <w:t>Reasoning</w:t>
      </w:r>
    </w:p>
    <w:p w14:paraId="0E8FC401" w14:textId="736A9A9A" w:rsidR="000D4233" w:rsidRDefault="000D4233" w:rsidP="000D4233">
      <w:pPr>
        <w:pStyle w:val="Heading2"/>
      </w:pPr>
      <w:r>
        <w:t>SPEED</w:t>
      </w:r>
    </w:p>
    <w:p w14:paraId="62532148" w14:textId="77777777" w:rsidR="005F45E5" w:rsidRDefault="005F45E5" w:rsidP="005F45E5">
      <w:pPr>
        <w:pStyle w:val="Heading3"/>
      </w:pPr>
      <w:r>
        <w:t>[Leaderboard]</w:t>
      </w:r>
    </w:p>
    <w:p w14:paraId="2A30B647" w14:textId="77777777" w:rsidR="005F45E5" w:rsidRDefault="005F45E5" w:rsidP="005F45E5">
      <w:pPr>
        <w:pStyle w:val="Heading4"/>
      </w:pPr>
      <w:r>
        <w:t>URL</w:t>
      </w:r>
    </w:p>
    <w:p w14:paraId="29CD8395" w14:textId="77777777" w:rsidR="005F45E5" w:rsidRDefault="005F45E5" w:rsidP="005F45E5">
      <w:pPr>
        <w:pStyle w:val="Heading4"/>
      </w:pPr>
    </w:p>
    <w:p w14:paraId="4C3DB109" w14:textId="77777777" w:rsidR="005F45E5" w:rsidRDefault="005F45E5" w:rsidP="005F45E5">
      <w:pPr>
        <w:pStyle w:val="Heading4"/>
      </w:pPr>
      <w:r>
        <w:t>Methodology</w:t>
      </w:r>
    </w:p>
    <w:p w14:paraId="75BD922A" w14:textId="77777777" w:rsidR="005F45E5" w:rsidRDefault="005F45E5" w:rsidP="005F45E5">
      <w:pPr>
        <w:pStyle w:val="Heading4"/>
      </w:pPr>
    </w:p>
    <w:p w14:paraId="049D44AE" w14:textId="77777777" w:rsidR="005F45E5" w:rsidRDefault="005F45E5" w:rsidP="005F45E5">
      <w:pPr>
        <w:pStyle w:val="Heading4"/>
      </w:pPr>
      <w:r>
        <w:t>Benchmarks</w:t>
      </w:r>
    </w:p>
    <w:p w14:paraId="20607E96" w14:textId="77777777" w:rsidR="005F45E5" w:rsidRDefault="005F45E5" w:rsidP="005F45E5">
      <w:pPr>
        <w:pStyle w:val="Heading3"/>
      </w:pPr>
      <w:r>
        <w:t>[Leaderboard]</w:t>
      </w:r>
    </w:p>
    <w:p w14:paraId="30E4FCE3" w14:textId="77777777" w:rsidR="005F45E5" w:rsidRDefault="005F45E5" w:rsidP="005F45E5">
      <w:pPr>
        <w:pStyle w:val="Heading4"/>
      </w:pPr>
      <w:r>
        <w:t>URL</w:t>
      </w:r>
    </w:p>
    <w:p w14:paraId="5BC65360" w14:textId="77777777" w:rsidR="005F45E5" w:rsidRDefault="005F45E5" w:rsidP="005F45E5">
      <w:pPr>
        <w:pStyle w:val="Heading4"/>
      </w:pPr>
    </w:p>
    <w:p w14:paraId="62796B94" w14:textId="77777777" w:rsidR="005F45E5" w:rsidRDefault="005F45E5" w:rsidP="005F45E5">
      <w:pPr>
        <w:pStyle w:val="Heading4"/>
      </w:pPr>
      <w:r>
        <w:t>Methodology</w:t>
      </w:r>
    </w:p>
    <w:p w14:paraId="67210792" w14:textId="77777777" w:rsidR="005F45E5" w:rsidRDefault="005F45E5" w:rsidP="005F45E5">
      <w:pPr>
        <w:pStyle w:val="Heading4"/>
      </w:pPr>
    </w:p>
    <w:p w14:paraId="792C6113" w14:textId="77777777" w:rsidR="005F45E5" w:rsidRDefault="005F45E5" w:rsidP="005F45E5">
      <w:pPr>
        <w:pStyle w:val="Heading4"/>
      </w:pPr>
      <w:r>
        <w:t>Benchmarks</w:t>
      </w:r>
    </w:p>
    <w:p w14:paraId="36950B77" w14:textId="77777777" w:rsidR="005F45E5" w:rsidRDefault="005F45E5" w:rsidP="005F45E5">
      <w:pPr>
        <w:pStyle w:val="Heading3"/>
      </w:pPr>
      <w:r>
        <w:t>[Leaderboard]</w:t>
      </w:r>
    </w:p>
    <w:p w14:paraId="0EE5ADEC" w14:textId="77777777" w:rsidR="005F45E5" w:rsidRDefault="005F45E5" w:rsidP="005F45E5">
      <w:pPr>
        <w:pStyle w:val="Heading4"/>
      </w:pPr>
      <w:r>
        <w:t>URL</w:t>
      </w:r>
    </w:p>
    <w:p w14:paraId="1C4DFA79" w14:textId="77777777" w:rsidR="005F45E5" w:rsidRDefault="005F45E5" w:rsidP="005F45E5">
      <w:pPr>
        <w:pStyle w:val="Heading4"/>
      </w:pPr>
    </w:p>
    <w:p w14:paraId="768EAF39" w14:textId="77777777" w:rsidR="005F45E5" w:rsidRDefault="005F45E5" w:rsidP="005F45E5">
      <w:pPr>
        <w:pStyle w:val="Heading4"/>
      </w:pPr>
      <w:r>
        <w:t>Methodology</w:t>
      </w:r>
    </w:p>
    <w:p w14:paraId="5AE5118B" w14:textId="77777777" w:rsidR="005F45E5" w:rsidRDefault="005F45E5" w:rsidP="005F45E5">
      <w:pPr>
        <w:pStyle w:val="Heading4"/>
      </w:pPr>
    </w:p>
    <w:p w14:paraId="3C5F1961" w14:textId="25488D99" w:rsidR="000D4233" w:rsidRDefault="005F45E5" w:rsidP="005F45E5">
      <w:pPr>
        <w:pStyle w:val="Heading4"/>
      </w:pPr>
      <w:r>
        <w:t>Benchmarks</w:t>
      </w:r>
    </w:p>
    <w:p w14:paraId="275D6EDD" w14:textId="77777777" w:rsidR="000D4233" w:rsidRDefault="000D4233" w:rsidP="000D4233"/>
    <w:p w14:paraId="4672D8D8" w14:textId="1989CF31" w:rsidR="000D4233" w:rsidRDefault="000D4233" w:rsidP="000D4233">
      <w:pPr>
        <w:pStyle w:val="Heading2"/>
      </w:pPr>
      <w:r>
        <w:t>LATENCY</w:t>
      </w:r>
    </w:p>
    <w:p w14:paraId="6B6CFB79" w14:textId="77777777" w:rsidR="005F45E5" w:rsidRDefault="005F45E5" w:rsidP="005F45E5">
      <w:pPr>
        <w:pStyle w:val="Heading3"/>
      </w:pPr>
      <w:r>
        <w:t>[Leaderboard]</w:t>
      </w:r>
    </w:p>
    <w:p w14:paraId="4EF84971" w14:textId="77777777" w:rsidR="005F45E5" w:rsidRDefault="005F45E5" w:rsidP="005F45E5">
      <w:pPr>
        <w:pStyle w:val="Heading4"/>
      </w:pPr>
      <w:r>
        <w:t>URL</w:t>
      </w:r>
    </w:p>
    <w:p w14:paraId="262650E4" w14:textId="77777777" w:rsidR="005F45E5" w:rsidRDefault="005F45E5" w:rsidP="005F45E5">
      <w:pPr>
        <w:pStyle w:val="Heading4"/>
      </w:pPr>
    </w:p>
    <w:p w14:paraId="26F9F054" w14:textId="77777777" w:rsidR="005F45E5" w:rsidRDefault="005F45E5" w:rsidP="005F45E5">
      <w:pPr>
        <w:pStyle w:val="Heading4"/>
      </w:pPr>
      <w:r>
        <w:t>Methodology</w:t>
      </w:r>
    </w:p>
    <w:p w14:paraId="5D859484" w14:textId="77777777" w:rsidR="005F45E5" w:rsidRDefault="005F45E5" w:rsidP="005F45E5">
      <w:pPr>
        <w:pStyle w:val="Heading4"/>
      </w:pPr>
    </w:p>
    <w:p w14:paraId="689F6929" w14:textId="77777777" w:rsidR="005F45E5" w:rsidRDefault="005F45E5" w:rsidP="005F45E5">
      <w:pPr>
        <w:pStyle w:val="Heading4"/>
      </w:pPr>
      <w:r>
        <w:t>Benchmarks</w:t>
      </w:r>
    </w:p>
    <w:p w14:paraId="73A1AB0C" w14:textId="77777777" w:rsidR="000D4233" w:rsidRDefault="000D4233" w:rsidP="000D4233"/>
    <w:p w14:paraId="678BE9B0" w14:textId="77777777" w:rsidR="005F45E5" w:rsidRDefault="005F45E5" w:rsidP="005F45E5">
      <w:pPr>
        <w:pStyle w:val="Heading3"/>
      </w:pPr>
      <w:r>
        <w:t>[Leaderboard]</w:t>
      </w:r>
    </w:p>
    <w:p w14:paraId="7D90F21B" w14:textId="77777777" w:rsidR="005F45E5" w:rsidRDefault="005F45E5" w:rsidP="005F45E5">
      <w:pPr>
        <w:pStyle w:val="Heading4"/>
      </w:pPr>
      <w:r>
        <w:t>URL</w:t>
      </w:r>
    </w:p>
    <w:p w14:paraId="3CA4E899" w14:textId="77777777" w:rsidR="005F45E5" w:rsidRDefault="005F45E5" w:rsidP="005F45E5">
      <w:pPr>
        <w:pStyle w:val="Heading4"/>
      </w:pPr>
    </w:p>
    <w:p w14:paraId="1D7C19EA" w14:textId="77777777" w:rsidR="005F45E5" w:rsidRDefault="005F45E5" w:rsidP="005F45E5">
      <w:pPr>
        <w:pStyle w:val="Heading4"/>
      </w:pPr>
      <w:r>
        <w:lastRenderedPageBreak/>
        <w:t>Methodology</w:t>
      </w:r>
    </w:p>
    <w:p w14:paraId="3CFAE1CD" w14:textId="77777777" w:rsidR="005F45E5" w:rsidRDefault="005F45E5" w:rsidP="005F45E5">
      <w:pPr>
        <w:pStyle w:val="Heading4"/>
      </w:pPr>
    </w:p>
    <w:p w14:paraId="7FB54D5C" w14:textId="77777777" w:rsidR="005F45E5" w:rsidRDefault="005F45E5" w:rsidP="005F45E5">
      <w:pPr>
        <w:pStyle w:val="Heading4"/>
      </w:pPr>
      <w:r>
        <w:t>Benchmarks</w:t>
      </w:r>
    </w:p>
    <w:p w14:paraId="74F7F556" w14:textId="77777777" w:rsidR="005F45E5" w:rsidRDefault="005F45E5" w:rsidP="000D4233"/>
    <w:p w14:paraId="1C2BE8A4" w14:textId="50BA41C0" w:rsidR="000D4233" w:rsidRDefault="000D4233" w:rsidP="000D4233">
      <w:pPr>
        <w:pStyle w:val="Heading2"/>
      </w:pPr>
      <w:r>
        <w:t>COST</w:t>
      </w:r>
    </w:p>
    <w:p w14:paraId="17544960" w14:textId="77777777" w:rsidR="005F45E5" w:rsidRDefault="005F45E5" w:rsidP="005F45E5">
      <w:pPr>
        <w:pStyle w:val="Heading3"/>
      </w:pPr>
      <w:r>
        <w:t>[Leaderboard]</w:t>
      </w:r>
    </w:p>
    <w:p w14:paraId="178FB282" w14:textId="77777777" w:rsidR="005F45E5" w:rsidRDefault="005F45E5" w:rsidP="005F45E5">
      <w:pPr>
        <w:pStyle w:val="Heading4"/>
      </w:pPr>
      <w:r>
        <w:t>URL</w:t>
      </w:r>
    </w:p>
    <w:p w14:paraId="7EBFD567" w14:textId="77777777" w:rsidR="005F45E5" w:rsidRDefault="005F45E5" w:rsidP="005F45E5">
      <w:pPr>
        <w:pStyle w:val="Heading4"/>
      </w:pPr>
    </w:p>
    <w:p w14:paraId="206AC8C1" w14:textId="77777777" w:rsidR="005F45E5" w:rsidRDefault="005F45E5" w:rsidP="005F45E5">
      <w:pPr>
        <w:pStyle w:val="Heading4"/>
      </w:pPr>
      <w:r>
        <w:t>Methodology</w:t>
      </w:r>
    </w:p>
    <w:p w14:paraId="3BA4632A" w14:textId="77777777" w:rsidR="005F45E5" w:rsidRDefault="005F45E5" w:rsidP="005F45E5">
      <w:pPr>
        <w:pStyle w:val="Heading4"/>
      </w:pPr>
    </w:p>
    <w:p w14:paraId="2C7D0DF0" w14:textId="77777777" w:rsidR="005F45E5" w:rsidRDefault="005F45E5" w:rsidP="005F45E5">
      <w:pPr>
        <w:pStyle w:val="Heading4"/>
      </w:pPr>
      <w:r>
        <w:t>Benchmarks</w:t>
      </w:r>
    </w:p>
    <w:p w14:paraId="548C7532" w14:textId="77777777" w:rsidR="005F45E5" w:rsidRDefault="005F45E5" w:rsidP="005F45E5"/>
    <w:p w14:paraId="2B78E42B" w14:textId="77777777" w:rsidR="005F45E5" w:rsidRDefault="005F45E5" w:rsidP="005F45E5">
      <w:pPr>
        <w:pStyle w:val="Heading3"/>
      </w:pPr>
      <w:r>
        <w:t>[Leaderboard]</w:t>
      </w:r>
    </w:p>
    <w:p w14:paraId="57D619C4" w14:textId="77777777" w:rsidR="005F45E5" w:rsidRDefault="005F45E5" w:rsidP="005F45E5">
      <w:pPr>
        <w:pStyle w:val="Heading4"/>
      </w:pPr>
      <w:r>
        <w:t>URL</w:t>
      </w:r>
    </w:p>
    <w:p w14:paraId="4BA74D5E" w14:textId="77777777" w:rsidR="005F45E5" w:rsidRDefault="005F45E5" w:rsidP="005F45E5">
      <w:pPr>
        <w:pStyle w:val="Heading4"/>
      </w:pPr>
    </w:p>
    <w:p w14:paraId="6C4FEED4" w14:textId="77777777" w:rsidR="005F45E5" w:rsidRDefault="005F45E5" w:rsidP="005F45E5">
      <w:pPr>
        <w:pStyle w:val="Heading4"/>
      </w:pPr>
      <w:r>
        <w:t>Methodology</w:t>
      </w:r>
    </w:p>
    <w:p w14:paraId="518A397E" w14:textId="77777777" w:rsidR="005F45E5" w:rsidRDefault="005F45E5" w:rsidP="005F45E5">
      <w:pPr>
        <w:pStyle w:val="Heading4"/>
      </w:pPr>
    </w:p>
    <w:p w14:paraId="3ECC87FE" w14:textId="77777777" w:rsidR="005F45E5" w:rsidRDefault="005F45E5" w:rsidP="005F45E5">
      <w:pPr>
        <w:pStyle w:val="Heading4"/>
      </w:pPr>
      <w:r>
        <w:t>Benchmarks</w:t>
      </w:r>
    </w:p>
    <w:p w14:paraId="4789E05B" w14:textId="77777777" w:rsidR="005F45E5" w:rsidRDefault="005F45E5" w:rsidP="005F45E5"/>
    <w:p w14:paraId="0F70EF09" w14:textId="77777777" w:rsidR="005F45E5" w:rsidRDefault="005F45E5" w:rsidP="005F45E5">
      <w:pPr>
        <w:pStyle w:val="Heading3"/>
      </w:pPr>
      <w:r>
        <w:t>[Leaderboard]</w:t>
      </w:r>
    </w:p>
    <w:p w14:paraId="7A8ED5ED" w14:textId="77777777" w:rsidR="005F45E5" w:rsidRDefault="005F45E5" w:rsidP="005F45E5">
      <w:pPr>
        <w:pStyle w:val="Heading4"/>
      </w:pPr>
      <w:r>
        <w:t>URL</w:t>
      </w:r>
    </w:p>
    <w:p w14:paraId="54B1E500" w14:textId="77777777" w:rsidR="005F45E5" w:rsidRDefault="005F45E5" w:rsidP="005F45E5">
      <w:pPr>
        <w:pStyle w:val="Heading4"/>
      </w:pPr>
    </w:p>
    <w:p w14:paraId="47AB0D3D" w14:textId="77777777" w:rsidR="005F45E5" w:rsidRDefault="005F45E5" w:rsidP="005F45E5">
      <w:pPr>
        <w:pStyle w:val="Heading4"/>
      </w:pPr>
      <w:r>
        <w:lastRenderedPageBreak/>
        <w:t>Methodology</w:t>
      </w:r>
    </w:p>
    <w:p w14:paraId="0827A7A5" w14:textId="77777777" w:rsidR="005F45E5" w:rsidRDefault="005F45E5" w:rsidP="005F45E5">
      <w:pPr>
        <w:pStyle w:val="Heading4"/>
      </w:pPr>
    </w:p>
    <w:p w14:paraId="7457072E" w14:textId="77777777" w:rsidR="005F45E5" w:rsidRDefault="005F45E5" w:rsidP="005F45E5">
      <w:pPr>
        <w:pStyle w:val="Heading4"/>
      </w:pPr>
      <w:r>
        <w:t>Benchmarks</w:t>
      </w:r>
    </w:p>
    <w:p w14:paraId="49BB704A" w14:textId="77777777" w:rsidR="005F45E5" w:rsidRDefault="005F45E5" w:rsidP="005F45E5"/>
    <w:p w14:paraId="36CF9509" w14:textId="77777777" w:rsidR="005F45E5" w:rsidRDefault="005F45E5" w:rsidP="005F45E5">
      <w:pPr>
        <w:pStyle w:val="Heading3"/>
      </w:pPr>
      <w:r>
        <w:t>[Leaderboard]</w:t>
      </w:r>
    </w:p>
    <w:p w14:paraId="54953F0E" w14:textId="77777777" w:rsidR="005F45E5" w:rsidRDefault="005F45E5" w:rsidP="005F45E5">
      <w:pPr>
        <w:pStyle w:val="Heading4"/>
      </w:pPr>
      <w:r>
        <w:t>URL</w:t>
      </w:r>
    </w:p>
    <w:p w14:paraId="7CA0CC2E" w14:textId="77777777" w:rsidR="005F45E5" w:rsidRDefault="005F45E5" w:rsidP="005F45E5">
      <w:pPr>
        <w:pStyle w:val="Heading4"/>
      </w:pPr>
    </w:p>
    <w:p w14:paraId="3FC60795" w14:textId="77777777" w:rsidR="005F45E5" w:rsidRDefault="005F45E5" w:rsidP="005F45E5">
      <w:pPr>
        <w:pStyle w:val="Heading4"/>
      </w:pPr>
      <w:r>
        <w:t>Methodology</w:t>
      </w:r>
    </w:p>
    <w:p w14:paraId="2B1DB72C" w14:textId="77777777" w:rsidR="005F45E5" w:rsidRDefault="005F45E5" w:rsidP="005F45E5">
      <w:pPr>
        <w:pStyle w:val="Heading4"/>
      </w:pPr>
    </w:p>
    <w:p w14:paraId="2E08D6DF" w14:textId="77777777" w:rsidR="005F45E5" w:rsidRDefault="005F45E5" w:rsidP="005F45E5">
      <w:pPr>
        <w:pStyle w:val="Heading4"/>
      </w:pPr>
      <w:r>
        <w:t>Benchmarks</w:t>
      </w:r>
    </w:p>
    <w:p w14:paraId="2427F238" w14:textId="77777777" w:rsidR="005F45E5" w:rsidRDefault="005F45E5" w:rsidP="005F45E5"/>
    <w:p w14:paraId="5B88AA07" w14:textId="77777777" w:rsidR="000D4233" w:rsidRDefault="000D4233" w:rsidP="000D4233"/>
    <w:p w14:paraId="24EFAF34" w14:textId="77777777" w:rsidR="000D4233" w:rsidRDefault="000D4233" w:rsidP="000D4233"/>
    <w:p w14:paraId="1A211D82" w14:textId="6641F064" w:rsidR="000D4233" w:rsidRDefault="000D4233" w:rsidP="000D4233">
      <w:pPr>
        <w:pStyle w:val="Heading2"/>
      </w:pPr>
      <w:r>
        <w:t>CONTEXT WINDOW</w:t>
      </w:r>
    </w:p>
    <w:p w14:paraId="5A210F8F" w14:textId="77777777" w:rsidR="005F45E5" w:rsidRDefault="005F45E5" w:rsidP="005F45E5">
      <w:pPr>
        <w:pStyle w:val="Heading3"/>
      </w:pPr>
      <w:r>
        <w:t>[Leaderboard]</w:t>
      </w:r>
    </w:p>
    <w:p w14:paraId="415EC282" w14:textId="77777777" w:rsidR="005F45E5" w:rsidRDefault="005F45E5" w:rsidP="005F45E5">
      <w:pPr>
        <w:pStyle w:val="Heading4"/>
      </w:pPr>
      <w:r>
        <w:t>URL</w:t>
      </w:r>
    </w:p>
    <w:p w14:paraId="6B58BBBB" w14:textId="77777777" w:rsidR="005F45E5" w:rsidRDefault="005F45E5" w:rsidP="005F45E5">
      <w:pPr>
        <w:pStyle w:val="Heading4"/>
      </w:pPr>
    </w:p>
    <w:p w14:paraId="4626F237" w14:textId="77777777" w:rsidR="005F45E5" w:rsidRDefault="005F45E5" w:rsidP="005F45E5">
      <w:pPr>
        <w:pStyle w:val="Heading4"/>
      </w:pPr>
      <w:r>
        <w:t>Methodology</w:t>
      </w:r>
    </w:p>
    <w:p w14:paraId="5F26F66E" w14:textId="77777777" w:rsidR="005F45E5" w:rsidRDefault="005F45E5" w:rsidP="005F45E5">
      <w:pPr>
        <w:pStyle w:val="Heading4"/>
      </w:pPr>
    </w:p>
    <w:p w14:paraId="74C8BA9E" w14:textId="77777777" w:rsidR="005F45E5" w:rsidRDefault="005F45E5" w:rsidP="005F45E5">
      <w:pPr>
        <w:pStyle w:val="Heading4"/>
      </w:pPr>
      <w:r>
        <w:t>Benchmarks</w:t>
      </w:r>
    </w:p>
    <w:p w14:paraId="53AC2560" w14:textId="77777777" w:rsidR="005F45E5" w:rsidRPr="005F45E5" w:rsidRDefault="005F45E5" w:rsidP="005F45E5"/>
    <w:p w14:paraId="0D22082C" w14:textId="77777777" w:rsidR="005F45E5" w:rsidRDefault="005F45E5" w:rsidP="005F45E5">
      <w:pPr>
        <w:pStyle w:val="Heading3"/>
      </w:pPr>
      <w:r>
        <w:t>[Leaderboard]</w:t>
      </w:r>
    </w:p>
    <w:p w14:paraId="6DA042E5" w14:textId="77777777" w:rsidR="005F45E5" w:rsidRDefault="005F45E5" w:rsidP="005F45E5">
      <w:pPr>
        <w:pStyle w:val="Heading4"/>
      </w:pPr>
      <w:r>
        <w:lastRenderedPageBreak/>
        <w:t>URL</w:t>
      </w:r>
    </w:p>
    <w:p w14:paraId="38332CE6" w14:textId="77777777" w:rsidR="005F45E5" w:rsidRDefault="005F45E5" w:rsidP="005F45E5">
      <w:pPr>
        <w:pStyle w:val="Heading4"/>
      </w:pPr>
    </w:p>
    <w:p w14:paraId="1E4E4800" w14:textId="77777777" w:rsidR="005F45E5" w:rsidRDefault="005F45E5" w:rsidP="005F45E5">
      <w:pPr>
        <w:pStyle w:val="Heading4"/>
      </w:pPr>
      <w:r>
        <w:t>Methodology</w:t>
      </w:r>
    </w:p>
    <w:p w14:paraId="3C2CF6AD" w14:textId="77777777" w:rsidR="005F45E5" w:rsidRDefault="005F45E5" w:rsidP="005F45E5">
      <w:pPr>
        <w:pStyle w:val="Heading4"/>
      </w:pPr>
    </w:p>
    <w:p w14:paraId="24001A0D" w14:textId="77777777" w:rsidR="005F45E5" w:rsidRDefault="005F45E5" w:rsidP="005F45E5">
      <w:pPr>
        <w:pStyle w:val="Heading4"/>
      </w:pPr>
      <w:r>
        <w:t>Benchmarks</w:t>
      </w:r>
    </w:p>
    <w:p w14:paraId="7178C575" w14:textId="38EBA37A" w:rsidR="00590A05" w:rsidRPr="00590A05" w:rsidRDefault="00590A05" w:rsidP="00590A05">
      <w:pPr>
        <w:pStyle w:val="Heading1"/>
      </w:pPr>
      <w:r>
        <w:t>SOLVE COMPLEX PROBLEMS</w:t>
      </w:r>
    </w:p>
    <w:p w14:paraId="2F346524" w14:textId="2597116B" w:rsidR="00590A05" w:rsidRPr="00590A05" w:rsidRDefault="00590A05" w:rsidP="00590A05">
      <w:pPr>
        <w:pStyle w:val="Heading2"/>
      </w:pPr>
      <w:r>
        <w:t>QUALITY</w:t>
      </w:r>
    </w:p>
    <w:p w14:paraId="32F417FA" w14:textId="77777777" w:rsidR="005F45E5" w:rsidRPr="005F45E5" w:rsidRDefault="005F45E5" w:rsidP="005F45E5"/>
    <w:p w14:paraId="59488E96" w14:textId="77777777" w:rsidR="005F45E5" w:rsidRDefault="005F45E5" w:rsidP="005F45E5">
      <w:pPr>
        <w:pStyle w:val="Heading3"/>
      </w:pPr>
      <w:r>
        <w:t>[Leaderboard]</w:t>
      </w:r>
    </w:p>
    <w:p w14:paraId="4F92F63F" w14:textId="77777777" w:rsidR="005F45E5" w:rsidRDefault="005F45E5" w:rsidP="005F45E5">
      <w:pPr>
        <w:pStyle w:val="Heading4"/>
      </w:pPr>
      <w:r>
        <w:t>URL</w:t>
      </w:r>
    </w:p>
    <w:p w14:paraId="53FD9BFD" w14:textId="77777777" w:rsidR="005F45E5" w:rsidRDefault="005F45E5" w:rsidP="005F45E5">
      <w:pPr>
        <w:pStyle w:val="Heading4"/>
      </w:pPr>
    </w:p>
    <w:p w14:paraId="43560F3A" w14:textId="77777777" w:rsidR="005F45E5" w:rsidRDefault="005F45E5" w:rsidP="005F45E5">
      <w:pPr>
        <w:pStyle w:val="Heading4"/>
      </w:pPr>
      <w:r>
        <w:t>Methodology</w:t>
      </w:r>
    </w:p>
    <w:p w14:paraId="57930780" w14:textId="77777777" w:rsidR="005F45E5" w:rsidRDefault="005F45E5" w:rsidP="005F45E5">
      <w:pPr>
        <w:pStyle w:val="Heading4"/>
      </w:pPr>
    </w:p>
    <w:p w14:paraId="3E9394C3" w14:textId="77777777" w:rsidR="005F45E5" w:rsidRDefault="005F45E5" w:rsidP="005F45E5">
      <w:pPr>
        <w:pStyle w:val="Heading4"/>
      </w:pPr>
      <w:r>
        <w:t>Benchmarks</w:t>
      </w:r>
    </w:p>
    <w:p w14:paraId="3EBEDFD2" w14:textId="77777777" w:rsidR="005F45E5" w:rsidRDefault="005F45E5" w:rsidP="005F45E5"/>
    <w:p w14:paraId="3B9D531B" w14:textId="77777777" w:rsidR="005F45E5" w:rsidRDefault="005F45E5" w:rsidP="005F45E5">
      <w:pPr>
        <w:pStyle w:val="Heading3"/>
      </w:pPr>
      <w:r>
        <w:t>[Leaderboard]</w:t>
      </w:r>
    </w:p>
    <w:p w14:paraId="1D8A0828" w14:textId="77777777" w:rsidR="005F45E5" w:rsidRDefault="005F45E5" w:rsidP="005F45E5">
      <w:pPr>
        <w:pStyle w:val="Heading4"/>
      </w:pPr>
      <w:r>
        <w:t>URL</w:t>
      </w:r>
    </w:p>
    <w:p w14:paraId="536795BC" w14:textId="77777777" w:rsidR="005F45E5" w:rsidRDefault="005F45E5" w:rsidP="005F45E5">
      <w:pPr>
        <w:pStyle w:val="Heading4"/>
      </w:pPr>
    </w:p>
    <w:p w14:paraId="47E837C5" w14:textId="77777777" w:rsidR="005F45E5" w:rsidRDefault="005F45E5" w:rsidP="005F45E5">
      <w:pPr>
        <w:pStyle w:val="Heading4"/>
      </w:pPr>
      <w:r>
        <w:t>Methodology</w:t>
      </w:r>
    </w:p>
    <w:p w14:paraId="32B05EAD" w14:textId="77777777" w:rsidR="005F45E5" w:rsidRDefault="005F45E5" w:rsidP="005F45E5">
      <w:pPr>
        <w:pStyle w:val="Heading4"/>
      </w:pPr>
    </w:p>
    <w:p w14:paraId="332CF215" w14:textId="77777777" w:rsidR="005F45E5" w:rsidRDefault="005F45E5" w:rsidP="005F45E5">
      <w:pPr>
        <w:pStyle w:val="Heading4"/>
      </w:pPr>
      <w:r>
        <w:t>Benchmarks</w:t>
      </w:r>
    </w:p>
    <w:p w14:paraId="5E4FE44C" w14:textId="77777777" w:rsidR="005F45E5" w:rsidRDefault="005F45E5" w:rsidP="005F45E5"/>
    <w:p w14:paraId="39F61B31" w14:textId="77777777" w:rsidR="005F45E5" w:rsidRDefault="005F45E5" w:rsidP="005F45E5">
      <w:pPr>
        <w:pStyle w:val="Heading2"/>
      </w:pPr>
      <w:r>
        <w:lastRenderedPageBreak/>
        <w:t>SPEED</w:t>
      </w:r>
    </w:p>
    <w:p w14:paraId="317DE9A3" w14:textId="77777777" w:rsidR="005F45E5" w:rsidRDefault="005F45E5" w:rsidP="005F45E5">
      <w:pPr>
        <w:pStyle w:val="Heading3"/>
      </w:pPr>
      <w:r>
        <w:t>[Leaderboard]</w:t>
      </w:r>
    </w:p>
    <w:p w14:paraId="4678ECF4" w14:textId="77777777" w:rsidR="005F45E5" w:rsidRDefault="005F45E5" w:rsidP="005F45E5">
      <w:pPr>
        <w:pStyle w:val="Heading4"/>
      </w:pPr>
      <w:r>
        <w:t>URL</w:t>
      </w:r>
    </w:p>
    <w:p w14:paraId="28272535" w14:textId="77777777" w:rsidR="005F45E5" w:rsidRDefault="005F45E5" w:rsidP="005F45E5">
      <w:pPr>
        <w:pStyle w:val="Heading4"/>
      </w:pPr>
    </w:p>
    <w:p w14:paraId="00CB308F" w14:textId="77777777" w:rsidR="005F45E5" w:rsidRDefault="005F45E5" w:rsidP="005F45E5">
      <w:pPr>
        <w:pStyle w:val="Heading4"/>
      </w:pPr>
      <w:r>
        <w:t>Methodology</w:t>
      </w:r>
    </w:p>
    <w:p w14:paraId="0E128A4F" w14:textId="77777777" w:rsidR="005F45E5" w:rsidRDefault="005F45E5" w:rsidP="005F45E5">
      <w:pPr>
        <w:pStyle w:val="Heading4"/>
      </w:pPr>
    </w:p>
    <w:p w14:paraId="7850C08E" w14:textId="77777777" w:rsidR="005F45E5" w:rsidRDefault="005F45E5" w:rsidP="005F45E5">
      <w:pPr>
        <w:pStyle w:val="Heading4"/>
      </w:pPr>
      <w:r>
        <w:t>Benchmarks</w:t>
      </w:r>
    </w:p>
    <w:p w14:paraId="4CF7F458" w14:textId="77777777" w:rsidR="005F45E5" w:rsidRDefault="005F45E5" w:rsidP="005F45E5">
      <w:pPr>
        <w:pStyle w:val="Heading3"/>
      </w:pPr>
      <w:r>
        <w:t>[Leaderboard]</w:t>
      </w:r>
    </w:p>
    <w:p w14:paraId="5F65B3A7" w14:textId="77777777" w:rsidR="005F45E5" w:rsidRDefault="005F45E5" w:rsidP="005F45E5">
      <w:pPr>
        <w:pStyle w:val="Heading4"/>
      </w:pPr>
      <w:r>
        <w:t>URL</w:t>
      </w:r>
    </w:p>
    <w:p w14:paraId="5BA9E5C8" w14:textId="77777777" w:rsidR="005F45E5" w:rsidRDefault="005F45E5" w:rsidP="005F45E5">
      <w:pPr>
        <w:pStyle w:val="Heading4"/>
      </w:pPr>
    </w:p>
    <w:p w14:paraId="1FE11AE0" w14:textId="77777777" w:rsidR="005F45E5" w:rsidRDefault="005F45E5" w:rsidP="005F45E5">
      <w:pPr>
        <w:pStyle w:val="Heading4"/>
      </w:pPr>
      <w:r>
        <w:t>Methodology</w:t>
      </w:r>
    </w:p>
    <w:p w14:paraId="19D0C876" w14:textId="77777777" w:rsidR="005F45E5" w:rsidRDefault="005F45E5" w:rsidP="005F45E5">
      <w:pPr>
        <w:pStyle w:val="Heading4"/>
      </w:pPr>
    </w:p>
    <w:p w14:paraId="79A71C79" w14:textId="77777777" w:rsidR="005F45E5" w:rsidRDefault="005F45E5" w:rsidP="005F45E5">
      <w:pPr>
        <w:pStyle w:val="Heading4"/>
      </w:pPr>
      <w:r>
        <w:t>Benchmarks</w:t>
      </w:r>
    </w:p>
    <w:p w14:paraId="1AFC4459" w14:textId="77777777" w:rsidR="005F45E5" w:rsidRDefault="005F45E5" w:rsidP="005F45E5">
      <w:pPr>
        <w:pStyle w:val="Heading3"/>
      </w:pPr>
      <w:r>
        <w:t>[Leaderboard]</w:t>
      </w:r>
    </w:p>
    <w:p w14:paraId="5AD6BD82" w14:textId="77777777" w:rsidR="005F45E5" w:rsidRDefault="005F45E5" w:rsidP="005F45E5">
      <w:pPr>
        <w:pStyle w:val="Heading4"/>
      </w:pPr>
      <w:r>
        <w:t>URL</w:t>
      </w:r>
    </w:p>
    <w:p w14:paraId="7B310063" w14:textId="77777777" w:rsidR="005F45E5" w:rsidRDefault="005F45E5" w:rsidP="005F45E5">
      <w:pPr>
        <w:pStyle w:val="Heading4"/>
      </w:pPr>
    </w:p>
    <w:p w14:paraId="21E8BFD7" w14:textId="77777777" w:rsidR="005F45E5" w:rsidRDefault="005F45E5" w:rsidP="005F45E5">
      <w:pPr>
        <w:pStyle w:val="Heading4"/>
      </w:pPr>
      <w:r>
        <w:t>Methodology</w:t>
      </w:r>
    </w:p>
    <w:p w14:paraId="791467E7" w14:textId="77777777" w:rsidR="005F45E5" w:rsidRDefault="005F45E5" w:rsidP="005F45E5">
      <w:pPr>
        <w:pStyle w:val="Heading4"/>
      </w:pPr>
    </w:p>
    <w:p w14:paraId="1EE31017" w14:textId="77777777" w:rsidR="005F45E5" w:rsidRDefault="005F45E5" w:rsidP="005F45E5">
      <w:pPr>
        <w:pStyle w:val="Heading4"/>
      </w:pPr>
      <w:r>
        <w:t>Benchmarks</w:t>
      </w:r>
    </w:p>
    <w:p w14:paraId="07ED0FE9" w14:textId="77777777" w:rsidR="005F45E5" w:rsidRDefault="005F45E5" w:rsidP="005F45E5"/>
    <w:p w14:paraId="2C88110C" w14:textId="77777777" w:rsidR="005F45E5" w:rsidRDefault="005F45E5" w:rsidP="005F45E5">
      <w:pPr>
        <w:pStyle w:val="Heading2"/>
      </w:pPr>
      <w:r>
        <w:t>LATENCY</w:t>
      </w:r>
    </w:p>
    <w:p w14:paraId="7B02C40F" w14:textId="77777777" w:rsidR="005F45E5" w:rsidRDefault="005F45E5" w:rsidP="005F45E5">
      <w:pPr>
        <w:pStyle w:val="Heading3"/>
      </w:pPr>
      <w:r>
        <w:t>[Leaderboard]</w:t>
      </w:r>
    </w:p>
    <w:p w14:paraId="34287753" w14:textId="77777777" w:rsidR="005F45E5" w:rsidRDefault="005F45E5" w:rsidP="005F45E5">
      <w:pPr>
        <w:pStyle w:val="Heading4"/>
      </w:pPr>
      <w:r>
        <w:lastRenderedPageBreak/>
        <w:t>URL</w:t>
      </w:r>
    </w:p>
    <w:p w14:paraId="0F767902" w14:textId="77777777" w:rsidR="005F45E5" w:rsidRDefault="005F45E5" w:rsidP="005F45E5">
      <w:pPr>
        <w:pStyle w:val="Heading4"/>
      </w:pPr>
    </w:p>
    <w:p w14:paraId="4F0CEAA3" w14:textId="77777777" w:rsidR="005F45E5" w:rsidRDefault="005F45E5" w:rsidP="005F45E5">
      <w:pPr>
        <w:pStyle w:val="Heading4"/>
      </w:pPr>
      <w:r>
        <w:t>Methodology</w:t>
      </w:r>
    </w:p>
    <w:p w14:paraId="3D924FCC" w14:textId="77777777" w:rsidR="005F45E5" w:rsidRDefault="005F45E5" w:rsidP="005F45E5">
      <w:pPr>
        <w:pStyle w:val="Heading4"/>
      </w:pPr>
    </w:p>
    <w:p w14:paraId="310C241F" w14:textId="77777777" w:rsidR="005F45E5" w:rsidRDefault="005F45E5" w:rsidP="005F45E5">
      <w:pPr>
        <w:pStyle w:val="Heading4"/>
      </w:pPr>
      <w:r>
        <w:t>Benchmarks</w:t>
      </w:r>
    </w:p>
    <w:p w14:paraId="39D27907" w14:textId="77777777" w:rsidR="005F45E5" w:rsidRDefault="005F45E5" w:rsidP="005F45E5"/>
    <w:p w14:paraId="5A79CB1F" w14:textId="77777777" w:rsidR="005F45E5" w:rsidRDefault="005F45E5" w:rsidP="005F45E5">
      <w:pPr>
        <w:pStyle w:val="Heading3"/>
      </w:pPr>
      <w:r>
        <w:t>[Leaderboard]</w:t>
      </w:r>
    </w:p>
    <w:p w14:paraId="0D724C57" w14:textId="77777777" w:rsidR="005F45E5" w:rsidRDefault="005F45E5" w:rsidP="005F45E5">
      <w:pPr>
        <w:pStyle w:val="Heading4"/>
      </w:pPr>
      <w:r>
        <w:t>URL</w:t>
      </w:r>
    </w:p>
    <w:p w14:paraId="74E7648B" w14:textId="77777777" w:rsidR="005F45E5" w:rsidRDefault="005F45E5" w:rsidP="005F45E5">
      <w:pPr>
        <w:pStyle w:val="Heading4"/>
      </w:pPr>
    </w:p>
    <w:p w14:paraId="6C091883" w14:textId="77777777" w:rsidR="005F45E5" w:rsidRDefault="005F45E5" w:rsidP="005F45E5">
      <w:pPr>
        <w:pStyle w:val="Heading4"/>
      </w:pPr>
      <w:r>
        <w:t>Methodology</w:t>
      </w:r>
    </w:p>
    <w:p w14:paraId="33FE48B6" w14:textId="77777777" w:rsidR="005F45E5" w:rsidRDefault="005F45E5" w:rsidP="005F45E5">
      <w:pPr>
        <w:pStyle w:val="Heading4"/>
      </w:pPr>
    </w:p>
    <w:p w14:paraId="3D382FFB" w14:textId="77777777" w:rsidR="005F45E5" w:rsidRDefault="005F45E5" w:rsidP="005F45E5">
      <w:pPr>
        <w:pStyle w:val="Heading4"/>
      </w:pPr>
      <w:r>
        <w:t>Benchmarks</w:t>
      </w:r>
    </w:p>
    <w:p w14:paraId="2F957D10" w14:textId="77777777" w:rsidR="005F45E5" w:rsidRDefault="005F45E5" w:rsidP="005F45E5"/>
    <w:p w14:paraId="14EB903A" w14:textId="77777777" w:rsidR="005F45E5" w:rsidRDefault="005F45E5" w:rsidP="005F45E5">
      <w:pPr>
        <w:pStyle w:val="Heading2"/>
      </w:pPr>
      <w:r>
        <w:t>COST</w:t>
      </w:r>
    </w:p>
    <w:p w14:paraId="2C08CA80" w14:textId="77777777" w:rsidR="005F45E5" w:rsidRDefault="005F45E5" w:rsidP="005F45E5">
      <w:pPr>
        <w:pStyle w:val="Heading3"/>
      </w:pPr>
      <w:r>
        <w:t>[Leaderboard]</w:t>
      </w:r>
    </w:p>
    <w:p w14:paraId="684D6AA3" w14:textId="77777777" w:rsidR="005F45E5" w:rsidRDefault="005F45E5" w:rsidP="005F45E5">
      <w:pPr>
        <w:pStyle w:val="Heading4"/>
      </w:pPr>
      <w:r>
        <w:t>URL</w:t>
      </w:r>
    </w:p>
    <w:p w14:paraId="7D00DCC2" w14:textId="77777777" w:rsidR="005F45E5" w:rsidRDefault="005F45E5" w:rsidP="005F45E5">
      <w:pPr>
        <w:pStyle w:val="Heading4"/>
      </w:pPr>
    </w:p>
    <w:p w14:paraId="2521EDBF" w14:textId="77777777" w:rsidR="005F45E5" w:rsidRDefault="005F45E5" w:rsidP="005F45E5">
      <w:pPr>
        <w:pStyle w:val="Heading4"/>
      </w:pPr>
      <w:r>
        <w:t>Methodology</w:t>
      </w:r>
    </w:p>
    <w:p w14:paraId="21AA8830" w14:textId="77777777" w:rsidR="005F45E5" w:rsidRDefault="005F45E5" w:rsidP="005F45E5">
      <w:pPr>
        <w:pStyle w:val="Heading4"/>
      </w:pPr>
    </w:p>
    <w:p w14:paraId="26375E13" w14:textId="77777777" w:rsidR="005F45E5" w:rsidRDefault="005F45E5" w:rsidP="005F45E5">
      <w:pPr>
        <w:pStyle w:val="Heading4"/>
      </w:pPr>
      <w:r>
        <w:t>Benchmarks</w:t>
      </w:r>
    </w:p>
    <w:p w14:paraId="3520C111" w14:textId="77777777" w:rsidR="005F45E5" w:rsidRDefault="005F45E5" w:rsidP="005F45E5"/>
    <w:p w14:paraId="449B6B90" w14:textId="77777777" w:rsidR="005F45E5" w:rsidRDefault="005F45E5" w:rsidP="005F45E5">
      <w:pPr>
        <w:pStyle w:val="Heading3"/>
      </w:pPr>
      <w:r>
        <w:t>[Leaderboard]</w:t>
      </w:r>
    </w:p>
    <w:p w14:paraId="197A4A9B" w14:textId="77777777" w:rsidR="005F45E5" w:rsidRDefault="005F45E5" w:rsidP="005F45E5">
      <w:pPr>
        <w:pStyle w:val="Heading4"/>
      </w:pPr>
      <w:r>
        <w:lastRenderedPageBreak/>
        <w:t>URL</w:t>
      </w:r>
    </w:p>
    <w:p w14:paraId="038CE73E" w14:textId="77777777" w:rsidR="005F45E5" w:rsidRDefault="005F45E5" w:rsidP="005F45E5">
      <w:pPr>
        <w:pStyle w:val="Heading4"/>
      </w:pPr>
    </w:p>
    <w:p w14:paraId="4F8FDB36" w14:textId="77777777" w:rsidR="005F45E5" w:rsidRDefault="005F45E5" w:rsidP="005F45E5">
      <w:pPr>
        <w:pStyle w:val="Heading4"/>
      </w:pPr>
      <w:r>
        <w:t>Methodology</w:t>
      </w:r>
    </w:p>
    <w:p w14:paraId="5CD98E77" w14:textId="77777777" w:rsidR="005F45E5" w:rsidRDefault="005F45E5" w:rsidP="005F45E5">
      <w:pPr>
        <w:pStyle w:val="Heading4"/>
      </w:pPr>
    </w:p>
    <w:p w14:paraId="213B61FE" w14:textId="77777777" w:rsidR="005F45E5" w:rsidRDefault="005F45E5" w:rsidP="005F45E5">
      <w:pPr>
        <w:pStyle w:val="Heading4"/>
      </w:pPr>
      <w:r>
        <w:t>Benchmarks</w:t>
      </w:r>
    </w:p>
    <w:p w14:paraId="7E2B234A" w14:textId="77777777" w:rsidR="005F45E5" w:rsidRDefault="005F45E5" w:rsidP="005F45E5"/>
    <w:p w14:paraId="57F5BBCD" w14:textId="77777777" w:rsidR="005F45E5" w:rsidRDefault="005F45E5" w:rsidP="005F45E5">
      <w:pPr>
        <w:pStyle w:val="Heading3"/>
      </w:pPr>
      <w:r>
        <w:t>[Leaderboard]</w:t>
      </w:r>
    </w:p>
    <w:p w14:paraId="0932934C" w14:textId="77777777" w:rsidR="005F45E5" w:rsidRDefault="005F45E5" w:rsidP="005F45E5">
      <w:pPr>
        <w:pStyle w:val="Heading4"/>
      </w:pPr>
      <w:r>
        <w:t>URL</w:t>
      </w:r>
    </w:p>
    <w:p w14:paraId="74498CB1" w14:textId="77777777" w:rsidR="005F45E5" w:rsidRDefault="005F45E5" w:rsidP="005F45E5">
      <w:pPr>
        <w:pStyle w:val="Heading4"/>
      </w:pPr>
    </w:p>
    <w:p w14:paraId="44A76A72" w14:textId="77777777" w:rsidR="005F45E5" w:rsidRDefault="005F45E5" w:rsidP="005F45E5">
      <w:pPr>
        <w:pStyle w:val="Heading4"/>
      </w:pPr>
      <w:r>
        <w:t>Methodology</w:t>
      </w:r>
    </w:p>
    <w:p w14:paraId="65AB72E6" w14:textId="77777777" w:rsidR="005F45E5" w:rsidRDefault="005F45E5" w:rsidP="005F45E5">
      <w:pPr>
        <w:pStyle w:val="Heading4"/>
      </w:pPr>
    </w:p>
    <w:p w14:paraId="7D63D970" w14:textId="77777777" w:rsidR="005F45E5" w:rsidRDefault="005F45E5" w:rsidP="005F45E5">
      <w:pPr>
        <w:pStyle w:val="Heading4"/>
      </w:pPr>
      <w:r>
        <w:t>Benchmarks</w:t>
      </w:r>
    </w:p>
    <w:p w14:paraId="7A998F80" w14:textId="77777777" w:rsidR="005F45E5" w:rsidRDefault="005F45E5" w:rsidP="005F45E5"/>
    <w:p w14:paraId="70231E67" w14:textId="77777777" w:rsidR="005F45E5" w:rsidRDefault="005F45E5" w:rsidP="005F45E5">
      <w:pPr>
        <w:pStyle w:val="Heading3"/>
      </w:pPr>
      <w:r>
        <w:t>[Leaderboard]</w:t>
      </w:r>
    </w:p>
    <w:p w14:paraId="0E524DD5" w14:textId="77777777" w:rsidR="005F45E5" w:rsidRDefault="005F45E5" w:rsidP="005F45E5">
      <w:pPr>
        <w:pStyle w:val="Heading4"/>
      </w:pPr>
      <w:r>
        <w:t>URL</w:t>
      </w:r>
    </w:p>
    <w:p w14:paraId="068093F6" w14:textId="77777777" w:rsidR="005F45E5" w:rsidRDefault="005F45E5" w:rsidP="005F45E5">
      <w:pPr>
        <w:pStyle w:val="Heading4"/>
      </w:pPr>
    </w:p>
    <w:p w14:paraId="0DB904F5" w14:textId="77777777" w:rsidR="005F45E5" w:rsidRDefault="005F45E5" w:rsidP="005F45E5">
      <w:pPr>
        <w:pStyle w:val="Heading4"/>
      </w:pPr>
      <w:r>
        <w:t>Methodology</w:t>
      </w:r>
    </w:p>
    <w:p w14:paraId="0DFFF483" w14:textId="77777777" w:rsidR="005F45E5" w:rsidRDefault="005F45E5" w:rsidP="005F45E5">
      <w:pPr>
        <w:pStyle w:val="Heading4"/>
      </w:pPr>
    </w:p>
    <w:p w14:paraId="2F540056" w14:textId="77777777" w:rsidR="005F45E5" w:rsidRDefault="005F45E5" w:rsidP="005F45E5">
      <w:pPr>
        <w:pStyle w:val="Heading4"/>
      </w:pPr>
      <w:r>
        <w:t>Benchmarks</w:t>
      </w:r>
    </w:p>
    <w:p w14:paraId="449DA64E" w14:textId="77777777" w:rsidR="005F45E5" w:rsidRDefault="005F45E5" w:rsidP="005F45E5"/>
    <w:p w14:paraId="6F01C79D" w14:textId="77777777" w:rsidR="005F45E5" w:rsidRDefault="005F45E5" w:rsidP="005F45E5"/>
    <w:p w14:paraId="574E97F7" w14:textId="77777777" w:rsidR="000D4233" w:rsidRDefault="000D4233" w:rsidP="000D4233"/>
    <w:p w14:paraId="7D28C348" w14:textId="024144B3" w:rsidR="000D4233" w:rsidRDefault="00590A05" w:rsidP="000D4233">
      <w:pPr>
        <w:pStyle w:val="Heading1"/>
      </w:pPr>
      <w:r>
        <w:lastRenderedPageBreak/>
        <w:t>GENERATE CODE</w:t>
      </w:r>
    </w:p>
    <w:p w14:paraId="1442A319" w14:textId="77777777" w:rsidR="00E80BAC" w:rsidRPr="00590A05" w:rsidRDefault="00E80BAC" w:rsidP="00E80BAC">
      <w:pPr>
        <w:pStyle w:val="Heading2"/>
      </w:pPr>
      <w:r>
        <w:t>QUALITY</w:t>
      </w:r>
    </w:p>
    <w:p w14:paraId="5B77BB17" w14:textId="77777777" w:rsidR="00E80BAC" w:rsidRPr="005F45E5" w:rsidRDefault="00E80BAC" w:rsidP="002C4FCB"/>
    <w:p w14:paraId="1B5151DD" w14:textId="77777777" w:rsidR="00E80BAC" w:rsidRDefault="00E80BAC" w:rsidP="00E80BAC">
      <w:pPr>
        <w:pStyle w:val="Heading3"/>
      </w:pPr>
      <w:r>
        <w:t>[Leaderboard]</w:t>
      </w:r>
    </w:p>
    <w:p w14:paraId="19BE47AE" w14:textId="77777777" w:rsidR="00E80BAC" w:rsidRDefault="00E80BAC" w:rsidP="00E80BAC">
      <w:pPr>
        <w:pStyle w:val="Heading4"/>
      </w:pPr>
      <w:r>
        <w:t>URL</w:t>
      </w:r>
    </w:p>
    <w:p w14:paraId="33D0A11F" w14:textId="77777777" w:rsidR="00E80BAC" w:rsidRDefault="00E80BAC" w:rsidP="002C4FCB"/>
    <w:p w14:paraId="65C203F7" w14:textId="77777777" w:rsidR="00E80BAC" w:rsidRDefault="00E80BAC" w:rsidP="00E80BAC">
      <w:pPr>
        <w:pStyle w:val="Heading4"/>
      </w:pPr>
      <w:r>
        <w:t>Methodology</w:t>
      </w:r>
    </w:p>
    <w:p w14:paraId="5F1F1589" w14:textId="77777777" w:rsidR="00E80BAC" w:rsidRDefault="00E80BAC" w:rsidP="002C4FCB"/>
    <w:p w14:paraId="468A1DCF" w14:textId="77777777" w:rsidR="00E80BAC" w:rsidRDefault="00E80BAC" w:rsidP="00E80BAC">
      <w:pPr>
        <w:pStyle w:val="Heading4"/>
      </w:pPr>
      <w:r>
        <w:t>Benchmarks</w:t>
      </w:r>
    </w:p>
    <w:p w14:paraId="3BA65D66" w14:textId="77777777" w:rsidR="00E80BAC" w:rsidRDefault="00E80BAC" w:rsidP="00E80BAC"/>
    <w:p w14:paraId="7859EBAA" w14:textId="77777777" w:rsidR="00E80BAC" w:rsidRDefault="00E80BAC" w:rsidP="00E80BAC">
      <w:pPr>
        <w:pStyle w:val="Heading3"/>
      </w:pPr>
      <w:r>
        <w:t>[Leaderboard]</w:t>
      </w:r>
    </w:p>
    <w:p w14:paraId="2CB2E241" w14:textId="77777777" w:rsidR="00E80BAC" w:rsidRDefault="00E80BAC" w:rsidP="00E80BAC">
      <w:pPr>
        <w:pStyle w:val="Heading4"/>
      </w:pPr>
      <w:r>
        <w:t>URL</w:t>
      </w:r>
    </w:p>
    <w:p w14:paraId="659E9713" w14:textId="77777777" w:rsidR="00E80BAC" w:rsidRDefault="00E80BAC" w:rsidP="002C4FCB"/>
    <w:p w14:paraId="1016AE57" w14:textId="77777777" w:rsidR="00E80BAC" w:rsidRDefault="00E80BAC" w:rsidP="00E80BAC">
      <w:pPr>
        <w:pStyle w:val="Heading4"/>
      </w:pPr>
      <w:r>
        <w:t>Methodology</w:t>
      </w:r>
    </w:p>
    <w:p w14:paraId="512AEB70" w14:textId="77777777" w:rsidR="00E80BAC" w:rsidRDefault="00E80BAC" w:rsidP="002C4FCB"/>
    <w:p w14:paraId="76970B7D" w14:textId="77777777" w:rsidR="00E80BAC" w:rsidRDefault="00E80BAC" w:rsidP="00E80BAC">
      <w:pPr>
        <w:pStyle w:val="Heading4"/>
      </w:pPr>
      <w:r>
        <w:t>Benchmarks</w:t>
      </w:r>
    </w:p>
    <w:p w14:paraId="1BA0B884" w14:textId="77777777" w:rsidR="00E80BAC" w:rsidRDefault="00E80BAC" w:rsidP="00E80BAC"/>
    <w:p w14:paraId="7FD36E66" w14:textId="77777777" w:rsidR="00E80BAC" w:rsidRDefault="00E80BAC" w:rsidP="00E80BAC">
      <w:pPr>
        <w:pStyle w:val="Heading2"/>
      </w:pPr>
      <w:r>
        <w:t>SPEED</w:t>
      </w:r>
    </w:p>
    <w:p w14:paraId="6D3F4613" w14:textId="77777777" w:rsidR="00E80BAC" w:rsidRDefault="00E80BAC" w:rsidP="00E80BAC">
      <w:pPr>
        <w:pStyle w:val="Heading3"/>
      </w:pPr>
      <w:r>
        <w:t>[Leaderboard]</w:t>
      </w:r>
    </w:p>
    <w:p w14:paraId="2F702D08" w14:textId="77777777" w:rsidR="00E80BAC" w:rsidRDefault="00E80BAC" w:rsidP="00E80BAC">
      <w:pPr>
        <w:pStyle w:val="Heading4"/>
      </w:pPr>
      <w:r>
        <w:t>URL</w:t>
      </w:r>
    </w:p>
    <w:p w14:paraId="7D7C558F" w14:textId="77777777" w:rsidR="00E80BAC" w:rsidRDefault="00E80BAC" w:rsidP="002C4FCB"/>
    <w:p w14:paraId="25EB3DFF" w14:textId="77777777" w:rsidR="00E80BAC" w:rsidRDefault="00E80BAC" w:rsidP="00E80BAC">
      <w:pPr>
        <w:pStyle w:val="Heading4"/>
      </w:pPr>
      <w:r>
        <w:t>Methodology</w:t>
      </w:r>
    </w:p>
    <w:p w14:paraId="4CB61A9B" w14:textId="77777777" w:rsidR="00E80BAC" w:rsidRDefault="00E80BAC" w:rsidP="002C4FCB"/>
    <w:p w14:paraId="01278447" w14:textId="77777777" w:rsidR="00E80BAC" w:rsidRDefault="00E80BAC" w:rsidP="00E80BAC">
      <w:pPr>
        <w:pStyle w:val="Heading4"/>
      </w:pPr>
      <w:r>
        <w:t>Benchmarks</w:t>
      </w:r>
    </w:p>
    <w:p w14:paraId="38DEA885" w14:textId="77777777" w:rsidR="002C4FCB" w:rsidRPr="002C4FCB" w:rsidRDefault="002C4FCB" w:rsidP="002C4FCB"/>
    <w:p w14:paraId="640A54B5" w14:textId="77777777" w:rsidR="00E80BAC" w:rsidRDefault="00E80BAC" w:rsidP="00E80BAC">
      <w:pPr>
        <w:pStyle w:val="Heading3"/>
      </w:pPr>
      <w:r>
        <w:t>[Leaderboard]</w:t>
      </w:r>
    </w:p>
    <w:p w14:paraId="7B609771" w14:textId="77777777" w:rsidR="00E80BAC" w:rsidRDefault="00E80BAC" w:rsidP="00E80BAC">
      <w:pPr>
        <w:pStyle w:val="Heading4"/>
      </w:pPr>
      <w:r>
        <w:t>URL</w:t>
      </w:r>
    </w:p>
    <w:p w14:paraId="439EC0BD" w14:textId="77777777" w:rsidR="00E80BAC" w:rsidRDefault="00E80BAC" w:rsidP="002C4FCB"/>
    <w:p w14:paraId="3C54E1B6" w14:textId="77777777" w:rsidR="00E80BAC" w:rsidRDefault="00E80BAC" w:rsidP="00E80BAC">
      <w:pPr>
        <w:pStyle w:val="Heading4"/>
      </w:pPr>
      <w:r>
        <w:t>Methodology</w:t>
      </w:r>
    </w:p>
    <w:p w14:paraId="1F63CECC" w14:textId="77777777" w:rsidR="00E80BAC" w:rsidRDefault="00E80BAC" w:rsidP="002C4FCB"/>
    <w:p w14:paraId="53012D1E" w14:textId="77777777" w:rsidR="00E80BAC" w:rsidRDefault="00E80BAC" w:rsidP="00E80BAC">
      <w:pPr>
        <w:pStyle w:val="Heading4"/>
      </w:pPr>
      <w:r>
        <w:t>Benchmarks</w:t>
      </w:r>
    </w:p>
    <w:p w14:paraId="25FA4327" w14:textId="77777777" w:rsidR="002C4FCB" w:rsidRPr="002C4FCB" w:rsidRDefault="002C4FCB" w:rsidP="002C4FCB"/>
    <w:p w14:paraId="6F2CBCE6" w14:textId="77777777" w:rsidR="00E80BAC" w:rsidRDefault="00E80BAC" w:rsidP="00E80BAC">
      <w:pPr>
        <w:pStyle w:val="Heading3"/>
      </w:pPr>
      <w:r>
        <w:t>[Leaderboard]</w:t>
      </w:r>
    </w:p>
    <w:p w14:paraId="2257BE11" w14:textId="77777777" w:rsidR="00E80BAC" w:rsidRDefault="00E80BAC" w:rsidP="00E80BAC">
      <w:pPr>
        <w:pStyle w:val="Heading4"/>
      </w:pPr>
      <w:r>
        <w:t>URL</w:t>
      </w:r>
    </w:p>
    <w:p w14:paraId="1B23450E" w14:textId="77777777" w:rsidR="00E80BAC" w:rsidRDefault="00E80BAC" w:rsidP="002C4FCB"/>
    <w:p w14:paraId="331CEA60" w14:textId="77777777" w:rsidR="00E80BAC" w:rsidRDefault="00E80BAC" w:rsidP="00E80BAC">
      <w:pPr>
        <w:pStyle w:val="Heading4"/>
      </w:pPr>
      <w:r>
        <w:t>Methodology</w:t>
      </w:r>
    </w:p>
    <w:p w14:paraId="775838DE" w14:textId="77777777" w:rsidR="00E80BAC" w:rsidRDefault="00E80BAC" w:rsidP="002C4FCB"/>
    <w:p w14:paraId="0E8A8E3E" w14:textId="77777777" w:rsidR="00E80BAC" w:rsidRDefault="00E80BAC" w:rsidP="00E80BAC">
      <w:pPr>
        <w:pStyle w:val="Heading4"/>
      </w:pPr>
      <w:r>
        <w:t>Benchmarks</w:t>
      </w:r>
    </w:p>
    <w:p w14:paraId="747FA215" w14:textId="77777777" w:rsidR="00E80BAC" w:rsidRDefault="00E80BAC" w:rsidP="00E80BAC"/>
    <w:p w14:paraId="5F79FD5B" w14:textId="77777777" w:rsidR="00E80BAC" w:rsidRDefault="00E80BAC" w:rsidP="00E80BAC">
      <w:pPr>
        <w:pStyle w:val="Heading2"/>
      </w:pPr>
      <w:r>
        <w:t>LATENCY</w:t>
      </w:r>
    </w:p>
    <w:p w14:paraId="65F98477" w14:textId="77777777" w:rsidR="00E80BAC" w:rsidRDefault="00E80BAC" w:rsidP="00E80BAC">
      <w:pPr>
        <w:pStyle w:val="Heading3"/>
      </w:pPr>
      <w:r>
        <w:t>[Leaderboard]</w:t>
      </w:r>
    </w:p>
    <w:p w14:paraId="305BC576" w14:textId="77777777" w:rsidR="00E80BAC" w:rsidRDefault="00E80BAC" w:rsidP="00E80BAC">
      <w:pPr>
        <w:pStyle w:val="Heading4"/>
      </w:pPr>
      <w:r>
        <w:t>URL</w:t>
      </w:r>
    </w:p>
    <w:p w14:paraId="4BB31FDA" w14:textId="77777777" w:rsidR="00E80BAC" w:rsidRDefault="00E80BAC" w:rsidP="002C4FCB"/>
    <w:p w14:paraId="31D9BBD2" w14:textId="77777777" w:rsidR="00E80BAC" w:rsidRDefault="00E80BAC" w:rsidP="00E80BAC">
      <w:pPr>
        <w:pStyle w:val="Heading4"/>
      </w:pPr>
      <w:r>
        <w:t>Methodology</w:t>
      </w:r>
    </w:p>
    <w:p w14:paraId="09074806" w14:textId="77777777" w:rsidR="00E80BAC" w:rsidRDefault="00E80BAC" w:rsidP="002C4FCB"/>
    <w:p w14:paraId="7762D4C2" w14:textId="77777777" w:rsidR="00E80BAC" w:rsidRDefault="00E80BAC" w:rsidP="00E80BAC">
      <w:pPr>
        <w:pStyle w:val="Heading4"/>
      </w:pPr>
      <w:r>
        <w:t>Benchmarks</w:t>
      </w:r>
    </w:p>
    <w:p w14:paraId="25891ABA" w14:textId="77777777" w:rsidR="00E80BAC" w:rsidRDefault="00E80BAC" w:rsidP="00E80BAC"/>
    <w:p w14:paraId="17D31BFA" w14:textId="77777777" w:rsidR="00E80BAC" w:rsidRDefault="00E80BAC" w:rsidP="00E80BAC">
      <w:pPr>
        <w:pStyle w:val="Heading3"/>
      </w:pPr>
      <w:r>
        <w:t>[Leaderboard]</w:t>
      </w:r>
    </w:p>
    <w:p w14:paraId="18E50776" w14:textId="77777777" w:rsidR="00E80BAC" w:rsidRDefault="00E80BAC" w:rsidP="00E80BAC">
      <w:pPr>
        <w:pStyle w:val="Heading4"/>
      </w:pPr>
      <w:r>
        <w:t>URL</w:t>
      </w:r>
    </w:p>
    <w:p w14:paraId="255BF1D7" w14:textId="77777777" w:rsidR="00E80BAC" w:rsidRDefault="00E80BAC" w:rsidP="002C4FCB"/>
    <w:p w14:paraId="535992E1" w14:textId="77777777" w:rsidR="00E80BAC" w:rsidRDefault="00E80BAC" w:rsidP="00E80BAC">
      <w:pPr>
        <w:pStyle w:val="Heading4"/>
      </w:pPr>
      <w:r>
        <w:t>Methodology</w:t>
      </w:r>
    </w:p>
    <w:p w14:paraId="2E64B069" w14:textId="77777777" w:rsidR="00E80BAC" w:rsidRDefault="00E80BAC" w:rsidP="002C4FCB"/>
    <w:p w14:paraId="67D06A7C" w14:textId="77777777" w:rsidR="00E80BAC" w:rsidRDefault="00E80BAC" w:rsidP="00E80BAC">
      <w:pPr>
        <w:pStyle w:val="Heading4"/>
      </w:pPr>
      <w:r>
        <w:t>Benchmarks</w:t>
      </w:r>
    </w:p>
    <w:p w14:paraId="4191F5AE" w14:textId="77777777" w:rsidR="00E80BAC" w:rsidRDefault="00E80BAC" w:rsidP="00E80BAC"/>
    <w:p w14:paraId="178AFDDD" w14:textId="77777777" w:rsidR="00E80BAC" w:rsidRDefault="00E80BAC" w:rsidP="00E80BAC">
      <w:pPr>
        <w:pStyle w:val="Heading2"/>
      </w:pPr>
      <w:r>
        <w:t>COST</w:t>
      </w:r>
    </w:p>
    <w:p w14:paraId="4A39BF1B" w14:textId="77777777" w:rsidR="00E80BAC" w:rsidRDefault="00E80BAC" w:rsidP="00E80BAC">
      <w:pPr>
        <w:pStyle w:val="Heading3"/>
      </w:pPr>
      <w:r>
        <w:t>[Leaderboard]</w:t>
      </w:r>
    </w:p>
    <w:p w14:paraId="24655503" w14:textId="77777777" w:rsidR="00E80BAC" w:rsidRDefault="00E80BAC" w:rsidP="00E80BAC">
      <w:pPr>
        <w:pStyle w:val="Heading4"/>
      </w:pPr>
      <w:r>
        <w:t>URL</w:t>
      </w:r>
    </w:p>
    <w:p w14:paraId="5E7B24A3" w14:textId="77777777" w:rsidR="00E80BAC" w:rsidRDefault="00E80BAC" w:rsidP="002C4FCB"/>
    <w:p w14:paraId="3539652C" w14:textId="77777777" w:rsidR="00E80BAC" w:rsidRDefault="00E80BAC" w:rsidP="00E80BAC">
      <w:pPr>
        <w:pStyle w:val="Heading4"/>
      </w:pPr>
      <w:r>
        <w:t>Methodology</w:t>
      </w:r>
    </w:p>
    <w:p w14:paraId="75EB084C" w14:textId="77777777" w:rsidR="00E80BAC" w:rsidRDefault="00E80BAC" w:rsidP="002C4FCB"/>
    <w:p w14:paraId="54AA381B" w14:textId="77777777" w:rsidR="00E80BAC" w:rsidRDefault="00E80BAC" w:rsidP="00E80BAC">
      <w:pPr>
        <w:pStyle w:val="Heading4"/>
      </w:pPr>
      <w:r>
        <w:t>Benchmarks</w:t>
      </w:r>
    </w:p>
    <w:p w14:paraId="21373E40" w14:textId="77777777" w:rsidR="00E80BAC" w:rsidRDefault="00E80BAC" w:rsidP="00E80BAC"/>
    <w:p w14:paraId="5F5BD9F1" w14:textId="77777777" w:rsidR="00E80BAC" w:rsidRDefault="00E80BAC" w:rsidP="00E80BAC">
      <w:pPr>
        <w:pStyle w:val="Heading3"/>
      </w:pPr>
      <w:r>
        <w:t>[Leaderboard]</w:t>
      </w:r>
    </w:p>
    <w:p w14:paraId="61C4D155" w14:textId="77777777" w:rsidR="00E80BAC" w:rsidRDefault="00E80BAC" w:rsidP="00E80BAC">
      <w:pPr>
        <w:pStyle w:val="Heading4"/>
      </w:pPr>
      <w:r>
        <w:t>URL</w:t>
      </w:r>
    </w:p>
    <w:p w14:paraId="569FA177" w14:textId="77777777" w:rsidR="00E80BAC" w:rsidRDefault="00E80BAC" w:rsidP="002C4FCB"/>
    <w:p w14:paraId="4502282C" w14:textId="77777777" w:rsidR="00E80BAC" w:rsidRDefault="00E80BAC" w:rsidP="00E80BAC">
      <w:pPr>
        <w:pStyle w:val="Heading4"/>
      </w:pPr>
      <w:r>
        <w:t>Methodology</w:t>
      </w:r>
    </w:p>
    <w:p w14:paraId="7ECC06EF" w14:textId="77777777" w:rsidR="00E80BAC" w:rsidRDefault="00E80BAC" w:rsidP="002C4FCB"/>
    <w:p w14:paraId="7432EEB0" w14:textId="77777777" w:rsidR="00E80BAC" w:rsidRDefault="00E80BAC" w:rsidP="00E80BAC">
      <w:pPr>
        <w:pStyle w:val="Heading4"/>
      </w:pPr>
      <w:r>
        <w:t>Benchmarks</w:t>
      </w:r>
    </w:p>
    <w:p w14:paraId="60FBDD7B" w14:textId="77777777" w:rsidR="00E80BAC" w:rsidRDefault="00E80BAC" w:rsidP="00E80BAC"/>
    <w:p w14:paraId="396CA827" w14:textId="77777777" w:rsidR="00E80BAC" w:rsidRDefault="00E80BAC" w:rsidP="00E80BAC">
      <w:pPr>
        <w:pStyle w:val="Heading3"/>
      </w:pPr>
      <w:r>
        <w:t>[Leaderboard]</w:t>
      </w:r>
    </w:p>
    <w:p w14:paraId="187BAC4C" w14:textId="77777777" w:rsidR="00E80BAC" w:rsidRDefault="00E80BAC" w:rsidP="00E80BAC">
      <w:pPr>
        <w:pStyle w:val="Heading4"/>
      </w:pPr>
      <w:r>
        <w:t>URL</w:t>
      </w:r>
    </w:p>
    <w:p w14:paraId="5B8DA810" w14:textId="77777777" w:rsidR="00E80BAC" w:rsidRDefault="00E80BAC" w:rsidP="002C4FCB"/>
    <w:p w14:paraId="64756073" w14:textId="77777777" w:rsidR="00E80BAC" w:rsidRDefault="00E80BAC" w:rsidP="00E80BAC">
      <w:pPr>
        <w:pStyle w:val="Heading4"/>
      </w:pPr>
      <w:r>
        <w:t>Methodology</w:t>
      </w:r>
    </w:p>
    <w:p w14:paraId="06021889" w14:textId="77777777" w:rsidR="00E80BAC" w:rsidRDefault="00E80BAC" w:rsidP="002C4FCB"/>
    <w:p w14:paraId="197403CF" w14:textId="77777777" w:rsidR="00E80BAC" w:rsidRDefault="00E80BAC" w:rsidP="00E80BAC">
      <w:pPr>
        <w:pStyle w:val="Heading4"/>
      </w:pPr>
      <w:r>
        <w:t>Benchmarks</w:t>
      </w:r>
    </w:p>
    <w:p w14:paraId="12C2CCFB" w14:textId="77777777" w:rsidR="00E80BAC" w:rsidRDefault="00E80BAC" w:rsidP="00E80BAC"/>
    <w:p w14:paraId="563E762D" w14:textId="77777777" w:rsidR="00E80BAC" w:rsidRDefault="00E80BAC" w:rsidP="00E80BAC">
      <w:pPr>
        <w:pStyle w:val="Heading3"/>
      </w:pPr>
      <w:r>
        <w:t>[Leaderboard]</w:t>
      </w:r>
    </w:p>
    <w:p w14:paraId="354870A5" w14:textId="77777777" w:rsidR="00E80BAC" w:rsidRDefault="00E80BAC" w:rsidP="00E80BAC">
      <w:pPr>
        <w:pStyle w:val="Heading4"/>
      </w:pPr>
      <w:r>
        <w:t>URL</w:t>
      </w:r>
    </w:p>
    <w:p w14:paraId="37162AAE" w14:textId="77777777" w:rsidR="00E80BAC" w:rsidRDefault="00E80BAC" w:rsidP="002C4FCB"/>
    <w:p w14:paraId="68702CA6" w14:textId="77777777" w:rsidR="00E80BAC" w:rsidRDefault="00E80BAC" w:rsidP="00E80BAC">
      <w:pPr>
        <w:pStyle w:val="Heading4"/>
      </w:pPr>
      <w:r>
        <w:t>Methodology</w:t>
      </w:r>
    </w:p>
    <w:p w14:paraId="326DDB89" w14:textId="77777777" w:rsidR="00E80BAC" w:rsidRDefault="00E80BAC" w:rsidP="002C4FCB"/>
    <w:p w14:paraId="3B8BDA95" w14:textId="77777777" w:rsidR="00E80BAC" w:rsidRDefault="00E80BAC" w:rsidP="00E80BAC">
      <w:pPr>
        <w:pStyle w:val="Heading4"/>
      </w:pPr>
      <w:r>
        <w:t>Benchmarks</w:t>
      </w:r>
    </w:p>
    <w:p w14:paraId="129FB93D" w14:textId="77777777" w:rsidR="000D4233" w:rsidRDefault="000D4233" w:rsidP="000D4233"/>
    <w:p w14:paraId="6621DC29" w14:textId="1D807BA9" w:rsidR="002C4FCB" w:rsidRDefault="002C4FCB" w:rsidP="002C4FCB">
      <w:pPr>
        <w:pStyle w:val="Heading2"/>
      </w:pPr>
      <w:r>
        <w:t>CO</w:t>
      </w:r>
      <w:r>
        <w:t>NTEXT WINDOW</w:t>
      </w:r>
    </w:p>
    <w:p w14:paraId="3C07F90C" w14:textId="77777777" w:rsidR="002C4FCB" w:rsidRDefault="002C4FCB" w:rsidP="002C4FCB">
      <w:pPr>
        <w:pStyle w:val="Heading3"/>
      </w:pPr>
      <w:r>
        <w:t>[Leaderboard]</w:t>
      </w:r>
    </w:p>
    <w:p w14:paraId="18EA0745" w14:textId="77777777" w:rsidR="002C4FCB" w:rsidRDefault="002C4FCB" w:rsidP="002C4FCB">
      <w:pPr>
        <w:pStyle w:val="Heading4"/>
      </w:pPr>
      <w:r>
        <w:t>URL</w:t>
      </w:r>
    </w:p>
    <w:p w14:paraId="6525A799" w14:textId="77777777" w:rsidR="002C4FCB" w:rsidRDefault="002C4FCB" w:rsidP="002C4FCB"/>
    <w:p w14:paraId="709B87FF" w14:textId="77777777" w:rsidR="002C4FCB" w:rsidRDefault="002C4FCB" w:rsidP="002C4FCB">
      <w:pPr>
        <w:pStyle w:val="Heading4"/>
      </w:pPr>
      <w:r>
        <w:t>Methodology</w:t>
      </w:r>
    </w:p>
    <w:p w14:paraId="19BD45AA" w14:textId="77777777" w:rsidR="002C4FCB" w:rsidRDefault="002C4FCB" w:rsidP="002C4FCB"/>
    <w:p w14:paraId="0D264056" w14:textId="77777777" w:rsidR="002C4FCB" w:rsidRDefault="002C4FCB" w:rsidP="002C4FCB">
      <w:pPr>
        <w:pStyle w:val="Heading4"/>
      </w:pPr>
      <w:r>
        <w:t>Benchmarks</w:t>
      </w:r>
    </w:p>
    <w:p w14:paraId="0F7ED1DA" w14:textId="77777777" w:rsidR="002C4FCB" w:rsidRDefault="002C4FCB" w:rsidP="002C4FCB"/>
    <w:p w14:paraId="0F454AED" w14:textId="77777777" w:rsidR="002C4FCB" w:rsidRDefault="002C4FCB" w:rsidP="002C4FCB">
      <w:pPr>
        <w:pStyle w:val="Heading3"/>
      </w:pPr>
      <w:r>
        <w:t>[Leaderboard]</w:t>
      </w:r>
    </w:p>
    <w:p w14:paraId="70581872" w14:textId="77777777" w:rsidR="002C4FCB" w:rsidRDefault="002C4FCB" w:rsidP="002C4FCB">
      <w:pPr>
        <w:pStyle w:val="Heading4"/>
      </w:pPr>
      <w:r>
        <w:t>URL</w:t>
      </w:r>
    </w:p>
    <w:p w14:paraId="7EAED003" w14:textId="77777777" w:rsidR="002C4FCB" w:rsidRDefault="002C4FCB" w:rsidP="002C4FCB"/>
    <w:p w14:paraId="136EF403" w14:textId="77777777" w:rsidR="002C4FCB" w:rsidRDefault="002C4FCB" w:rsidP="002C4FCB">
      <w:pPr>
        <w:pStyle w:val="Heading4"/>
      </w:pPr>
      <w:r>
        <w:t>Methodology</w:t>
      </w:r>
    </w:p>
    <w:p w14:paraId="2293C061" w14:textId="77777777" w:rsidR="002C4FCB" w:rsidRDefault="002C4FCB" w:rsidP="002C4FCB"/>
    <w:p w14:paraId="1947FFF0" w14:textId="77777777" w:rsidR="002C4FCB" w:rsidRDefault="002C4FCB" w:rsidP="002C4FCB">
      <w:pPr>
        <w:pStyle w:val="Heading4"/>
      </w:pPr>
      <w:r>
        <w:t>Benchmarks</w:t>
      </w:r>
    </w:p>
    <w:p w14:paraId="7A326497" w14:textId="77777777" w:rsidR="002C4FCB" w:rsidRDefault="002C4FCB" w:rsidP="002C4FCB"/>
    <w:p w14:paraId="7A49DCDA" w14:textId="77777777" w:rsidR="002C4FCB" w:rsidRDefault="002C4FCB" w:rsidP="002C4FCB">
      <w:pPr>
        <w:pStyle w:val="Heading3"/>
      </w:pPr>
      <w:r>
        <w:t>[Leaderboard]</w:t>
      </w:r>
    </w:p>
    <w:p w14:paraId="7EAA9BE4" w14:textId="77777777" w:rsidR="002C4FCB" w:rsidRDefault="002C4FCB" w:rsidP="002C4FCB">
      <w:pPr>
        <w:pStyle w:val="Heading4"/>
      </w:pPr>
      <w:r>
        <w:t>URL</w:t>
      </w:r>
    </w:p>
    <w:p w14:paraId="722B6E0A" w14:textId="77777777" w:rsidR="002C4FCB" w:rsidRDefault="002C4FCB" w:rsidP="002C4FCB"/>
    <w:p w14:paraId="07296B59" w14:textId="77777777" w:rsidR="002C4FCB" w:rsidRDefault="002C4FCB" w:rsidP="002C4FCB">
      <w:pPr>
        <w:pStyle w:val="Heading4"/>
      </w:pPr>
      <w:r>
        <w:t>Methodology</w:t>
      </w:r>
    </w:p>
    <w:p w14:paraId="5B07F698" w14:textId="77777777" w:rsidR="002C4FCB" w:rsidRDefault="002C4FCB" w:rsidP="002C4FCB"/>
    <w:p w14:paraId="5B8C0713" w14:textId="77777777" w:rsidR="002C4FCB" w:rsidRDefault="002C4FCB" w:rsidP="002C4FCB">
      <w:pPr>
        <w:pStyle w:val="Heading4"/>
      </w:pPr>
      <w:r>
        <w:t>Benchmarks</w:t>
      </w:r>
    </w:p>
    <w:p w14:paraId="25F84649" w14:textId="77777777" w:rsidR="002C4FCB" w:rsidRDefault="002C4FCB" w:rsidP="002C4FCB"/>
    <w:p w14:paraId="40AD24F4" w14:textId="77777777" w:rsidR="002C4FCB" w:rsidRDefault="002C4FCB" w:rsidP="002C4FCB">
      <w:pPr>
        <w:pStyle w:val="Heading3"/>
      </w:pPr>
      <w:r>
        <w:t>[Leaderboard]</w:t>
      </w:r>
    </w:p>
    <w:p w14:paraId="4D6F7497" w14:textId="77777777" w:rsidR="002C4FCB" w:rsidRDefault="002C4FCB" w:rsidP="002C4FCB">
      <w:pPr>
        <w:pStyle w:val="Heading4"/>
      </w:pPr>
      <w:r>
        <w:t>URL</w:t>
      </w:r>
    </w:p>
    <w:p w14:paraId="47D8976D" w14:textId="77777777" w:rsidR="002C4FCB" w:rsidRDefault="002C4FCB" w:rsidP="002C4FCB"/>
    <w:p w14:paraId="5B3610E1" w14:textId="77777777" w:rsidR="002C4FCB" w:rsidRDefault="002C4FCB" w:rsidP="002C4FCB">
      <w:pPr>
        <w:pStyle w:val="Heading4"/>
      </w:pPr>
      <w:r>
        <w:t>Methodology</w:t>
      </w:r>
    </w:p>
    <w:p w14:paraId="4432713D" w14:textId="77777777" w:rsidR="002C4FCB" w:rsidRDefault="002C4FCB" w:rsidP="002C4FCB"/>
    <w:p w14:paraId="5E2F0168" w14:textId="77777777" w:rsidR="002C4FCB" w:rsidRDefault="002C4FCB" w:rsidP="002C4FCB">
      <w:pPr>
        <w:pStyle w:val="Heading4"/>
      </w:pPr>
      <w:r>
        <w:t>Benchmarks</w:t>
      </w:r>
    </w:p>
    <w:p w14:paraId="4C55E13A" w14:textId="77777777" w:rsidR="002C4FCB" w:rsidRDefault="002C4FCB" w:rsidP="002C4FCB"/>
    <w:p w14:paraId="53545A87" w14:textId="77777777" w:rsidR="002C4FCB" w:rsidRDefault="002C4FCB" w:rsidP="000D4233"/>
    <w:p w14:paraId="14920BBD" w14:textId="1181FCC4" w:rsidR="000D4233" w:rsidRDefault="000D4233" w:rsidP="000D4233">
      <w:pPr>
        <w:pStyle w:val="Heading1"/>
      </w:pPr>
      <w:r>
        <w:t>GENERATE IMAGES</w:t>
      </w:r>
    </w:p>
    <w:p w14:paraId="2D31AD8E" w14:textId="77777777" w:rsidR="00084E98" w:rsidRPr="00590A05" w:rsidRDefault="00084E98" w:rsidP="00084E98">
      <w:pPr>
        <w:pStyle w:val="Heading2"/>
      </w:pPr>
      <w:r>
        <w:t>QUALITY</w:t>
      </w:r>
    </w:p>
    <w:p w14:paraId="65DBDF99" w14:textId="77777777" w:rsidR="00084E98" w:rsidRPr="005F45E5" w:rsidRDefault="00084E98" w:rsidP="00084E98"/>
    <w:p w14:paraId="3F1DE792" w14:textId="77777777" w:rsidR="00084E98" w:rsidRDefault="00084E98" w:rsidP="00084E98">
      <w:pPr>
        <w:pStyle w:val="Heading3"/>
      </w:pPr>
      <w:r>
        <w:t>[Leaderboard]</w:t>
      </w:r>
    </w:p>
    <w:p w14:paraId="79499098" w14:textId="77777777" w:rsidR="00084E98" w:rsidRDefault="00084E98" w:rsidP="00084E98">
      <w:pPr>
        <w:pStyle w:val="Heading4"/>
      </w:pPr>
      <w:r>
        <w:t>URL</w:t>
      </w:r>
    </w:p>
    <w:p w14:paraId="163D1F24" w14:textId="77777777" w:rsidR="00084E98" w:rsidRDefault="00084E98" w:rsidP="00084E98"/>
    <w:p w14:paraId="41E06EBC" w14:textId="77777777" w:rsidR="00084E98" w:rsidRDefault="00084E98" w:rsidP="00084E98">
      <w:pPr>
        <w:pStyle w:val="Heading4"/>
      </w:pPr>
      <w:r>
        <w:t>Methodology</w:t>
      </w:r>
    </w:p>
    <w:p w14:paraId="5A050726" w14:textId="77777777" w:rsidR="00084E98" w:rsidRDefault="00084E98" w:rsidP="00084E98"/>
    <w:p w14:paraId="0DF02961" w14:textId="77777777" w:rsidR="00084E98" w:rsidRDefault="00084E98" w:rsidP="00084E98">
      <w:pPr>
        <w:pStyle w:val="Heading4"/>
      </w:pPr>
      <w:r>
        <w:t>Benchmarks</w:t>
      </w:r>
    </w:p>
    <w:p w14:paraId="51702948" w14:textId="77777777" w:rsidR="00084E98" w:rsidRDefault="00084E98" w:rsidP="00084E98"/>
    <w:p w14:paraId="56EC8E17" w14:textId="77777777" w:rsidR="00084E98" w:rsidRDefault="00084E98" w:rsidP="00084E98">
      <w:pPr>
        <w:pStyle w:val="Heading3"/>
      </w:pPr>
      <w:r>
        <w:t>[Leaderboard]</w:t>
      </w:r>
    </w:p>
    <w:p w14:paraId="4C13E784" w14:textId="77777777" w:rsidR="00084E98" w:rsidRDefault="00084E98" w:rsidP="00084E98">
      <w:pPr>
        <w:pStyle w:val="Heading4"/>
      </w:pPr>
      <w:r>
        <w:t>URL</w:t>
      </w:r>
    </w:p>
    <w:p w14:paraId="32A580A8" w14:textId="77777777" w:rsidR="00084E98" w:rsidRDefault="00084E98" w:rsidP="00084E98"/>
    <w:p w14:paraId="12456E5F" w14:textId="77777777" w:rsidR="00084E98" w:rsidRDefault="00084E98" w:rsidP="00084E98">
      <w:pPr>
        <w:pStyle w:val="Heading4"/>
      </w:pPr>
      <w:r>
        <w:t>Methodology</w:t>
      </w:r>
    </w:p>
    <w:p w14:paraId="0CA7F4FA" w14:textId="77777777" w:rsidR="00084E98" w:rsidRDefault="00084E98" w:rsidP="00084E98"/>
    <w:p w14:paraId="226DD2B8" w14:textId="77777777" w:rsidR="00084E98" w:rsidRDefault="00084E98" w:rsidP="00084E98">
      <w:pPr>
        <w:pStyle w:val="Heading4"/>
      </w:pPr>
      <w:r>
        <w:t>Benchmarks</w:t>
      </w:r>
    </w:p>
    <w:p w14:paraId="6A39A3A6" w14:textId="77777777" w:rsidR="00084E98" w:rsidRDefault="00084E98" w:rsidP="00084E98"/>
    <w:p w14:paraId="40480A18" w14:textId="77777777" w:rsidR="00084E98" w:rsidRDefault="00084E98" w:rsidP="00084E98">
      <w:pPr>
        <w:pStyle w:val="Heading2"/>
      </w:pPr>
      <w:r>
        <w:t>SPEED</w:t>
      </w:r>
    </w:p>
    <w:p w14:paraId="26B81F0D" w14:textId="77777777" w:rsidR="00084E98" w:rsidRDefault="00084E98" w:rsidP="00084E98">
      <w:pPr>
        <w:pStyle w:val="Heading3"/>
      </w:pPr>
      <w:r>
        <w:t>[Leaderboard]</w:t>
      </w:r>
    </w:p>
    <w:p w14:paraId="008BF185" w14:textId="77777777" w:rsidR="00084E98" w:rsidRDefault="00084E98" w:rsidP="00084E98">
      <w:pPr>
        <w:pStyle w:val="Heading4"/>
      </w:pPr>
      <w:r>
        <w:t>URL</w:t>
      </w:r>
    </w:p>
    <w:p w14:paraId="13BD2CD9" w14:textId="77777777" w:rsidR="00084E98" w:rsidRDefault="00084E98" w:rsidP="00084E98"/>
    <w:p w14:paraId="5B6E36C8" w14:textId="77777777" w:rsidR="00084E98" w:rsidRDefault="00084E98" w:rsidP="00084E98">
      <w:pPr>
        <w:pStyle w:val="Heading4"/>
      </w:pPr>
      <w:r>
        <w:t>Methodology</w:t>
      </w:r>
    </w:p>
    <w:p w14:paraId="2E38739B" w14:textId="77777777" w:rsidR="00084E98" w:rsidRDefault="00084E98" w:rsidP="00084E98"/>
    <w:p w14:paraId="46B7D47B" w14:textId="77777777" w:rsidR="00084E98" w:rsidRDefault="00084E98" w:rsidP="00084E98">
      <w:pPr>
        <w:pStyle w:val="Heading4"/>
      </w:pPr>
      <w:r>
        <w:t>Benchmarks</w:t>
      </w:r>
    </w:p>
    <w:p w14:paraId="155F3DFD" w14:textId="77777777" w:rsidR="00084E98" w:rsidRPr="002C4FCB" w:rsidRDefault="00084E98" w:rsidP="00084E98"/>
    <w:p w14:paraId="01D9DB72" w14:textId="77777777" w:rsidR="00084E98" w:rsidRDefault="00084E98" w:rsidP="00084E98">
      <w:pPr>
        <w:pStyle w:val="Heading3"/>
      </w:pPr>
      <w:r>
        <w:t>[Leaderboard]</w:t>
      </w:r>
    </w:p>
    <w:p w14:paraId="1DC4514C" w14:textId="77777777" w:rsidR="00084E98" w:rsidRDefault="00084E98" w:rsidP="00084E98">
      <w:pPr>
        <w:pStyle w:val="Heading4"/>
      </w:pPr>
      <w:r>
        <w:t>URL</w:t>
      </w:r>
    </w:p>
    <w:p w14:paraId="0F6FA2E3" w14:textId="77777777" w:rsidR="00084E98" w:rsidRDefault="00084E98" w:rsidP="00084E98"/>
    <w:p w14:paraId="48C89384" w14:textId="77777777" w:rsidR="00084E98" w:rsidRDefault="00084E98" w:rsidP="00084E98">
      <w:pPr>
        <w:pStyle w:val="Heading4"/>
      </w:pPr>
      <w:r>
        <w:t>Methodology</w:t>
      </w:r>
    </w:p>
    <w:p w14:paraId="51CFF982" w14:textId="77777777" w:rsidR="00084E98" w:rsidRDefault="00084E98" w:rsidP="00084E98"/>
    <w:p w14:paraId="32A3BFCD" w14:textId="77777777" w:rsidR="00084E98" w:rsidRDefault="00084E98" w:rsidP="00084E98">
      <w:pPr>
        <w:pStyle w:val="Heading4"/>
      </w:pPr>
      <w:r>
        <w:t>Benchmarks</w:t>
      </w:r>
    </w:p>
    <w:p w14:paraId="4F01F191" w14:textId="77777777" w:rsidR="00084E98" w:rsidRPr="002C4FCB" w:rsidRDefault="00084E98" w:rsidP="00084E98"/>
    <w:p w14:paraId="189D1634" w14:textId="77777777" w:rsidR="00084E98" w:rsidRDefault="00084E98" w:rsidP="00084E98">
      <w:pPr>
        <w:pStyle w:val="Heading3"/>
      </w:pPr>
      <w:r>
        <w:t>[Leaderboard]</w:t>
      </w:r>
    </w:p>
    <w:p w14:paraId="5D698A27" w14:textId="77777777" w:rsidR="00084E98" w:rsidRDefault="00084E98" w:rsidP="00084E98">
      <w:pPr>
        <w:pStyle w:val="Heading4"/>
      </w:pPr>
      <w:r>
        <w:t>URL</w:t>
      </w:r>
    </w:p>
    <w:p w14:paraId="34E5DC06" w14:textId="77777777" w:rsidR="00084E98" w:rsidRDefault="00084E98" w:rsidP="00084E98"/>
    <w:p w14:paraId="7136B48F" w14:textId="77777777" w:rsidR="00084E98" w:rsidRDefault="00084E98" w:rsidP="00084E98">
      <w:pPr>
        <w:pStyle w:val="Heading4"/>
      </w:pPr>
      <w:r>
        <w:t>Methodology</w:t>
      </w:r>
    </w:p>
    <w:p w14:paraId="5AB9BEBE" w14:textId="77777777" w:rsidR="00084E98" w:rsidRDefault="00084E98" w:rsidP="00084E98"/>
    <w:p w14:paraId="22D77556" w14:textId="77777777" w:rsidR="00084E98" w:rsidRDefault="00084E98" w:rsidP="00084E98">
      <w:pPr>
        <w:pStyle w:val="Heading4"/>
      </w:pPr>
      <w:r>
        <w:t>Benchmarks</w:t>
      </w:r>
    </w:p>
    <w:p w14:paraId="3EBD36D0" w14:textId="77777777" w:rsidR="00084E98" w:rsidRDefault="00084E98" w:rsidP="00084E98"/>
    <w:p w14:paraId="7BECA9D8" w14:textId="77777777" w:rsidR="00084E98" w:rsidRDefault="00084E98" w:rsidP="00084E98">
      <w:pPr>
        <w:pStyle w:val="Heading2"/>
      </w:pPr>
      <w:r>
        <w:t>LATENCY</w:t>
      </w:r>
    </w:p>
    <w:p w14:paraId="413CACF8" w14:textId="77777777" w:rsidR="00084E98" w:rsidRDefault="00084E98" w:rsidP="00084E98">
      <w:pPr>
        <w:pStyle w:val="Heading3"/>
      </w:pPr>
      <w:r>
        <w:t>[Leaderboard]</w:t>
      </w:r>
    </w:p>
    <w:p w14:paraId="4FC47657" w14:textId="77777777" w:rsidR="00084E98" w:rsidRDefault="00084E98" w:rsidP="00084E98">
      <w:pPr>
        <w:pStyle w:val="Heading4"/>
      </w:pPr>
      <w:r>
        <w:t>URL</w:t>
      </w:r>
    </w:p>
    <w:p w14:paraId="3EFCD60D" w14:textId="77777777" w:rsidR="00084E98" w:rsidRDefault="00084E98" w:rsidP="00084E98"/>
    <w:p w14:paraId="04AC8086" w14:textId="77777777" w:rsidR="00084E98" w:rsidRDefault="00084E98" w:rsidP="00084E98">
      <w:pPr>
        <w:pStyle w:val="Heading4"/>
      </w:pPr>
      <w:r>
        <w:t>Methodology</w:t>
      </w:r>
    </w:p>
    <w:p w14:paraId="68CB5950" w14:textId="77777777" w:rsidR="00084E98" w:rsidRDefault="00084E98" w:rsidP="00084E98"/>
    <w:p w14:paraId="5C2E3A96" w14:textId="77777777" w:rsidR="00084E98" w:rsidRDefault="00084E98" w:rsidP="00084E98">
      <w:pPr>
        <w:pStyle w:val="Heading4"/>
      </w:pPr>
      <w:r>
        <w:t>Benchmarks</w:t>
      </w:r>
    </w:p>
    <w:p w14:paraId="748A753D" w14:textId="77777777" w:rsidR="00084E98" w:rsidRDefault="00084E98" w:rsidP="00084E98"/>
    <w:p w14:paraId="7EC0A2D0" w14:textId="77777777" w:rsidR="00084E98" w:rsidRDefault="00084E98" w:rsidP="00084E98">
      <w:pPr>
        <w:pStyle w:val="Heading3"/>
      </w:pPr>
      <w:r>
        <w:t>[Leaderboard]</w:t>
      </w:r>
    </w:p>
    <w:p w14:paraId="3F32F6EE" w14:textId="77777777" w:rsidR="00084E98" w:rsidRDefault="00084E98" w:rsidP="00084E98">
      <w:pPr>
        <w:pStyle w:val="Heading4"/>
      </w:pPr>
      <w:r>
        <w:t>URL</w:t>
      </w:r>
    </w:p>
    <w:p w14:paraId="2137DB8F" w14:textId="77777777" w:rsidR="00084E98" w:rsidRDefault="00084E98" w:rsidP="00084E98"/>
    <w:p w14:paraId="76EEC148" w14:textId="77777777" w:rsidR="00084E98" w:rsidRDefault="00084E98" w:rsidP="00084E98">
      <w:pPr>
        <w:pStyle w:val="Heading4"/>
      </w:pPr>
      <w:r>
        <w:t>Methodology</w:t>
      </w:r>
    </w:p>
    <w:p w14:paraId="4079DA2C" w14:textId="77777777" w:rsidR="00084E98" w:rsidRDefault="00084E98" w:rsidP="00084E98"/>
    <w:p w14:paraId="1DB39CEF" w14:textId="77777777" w:rsidR="00084E98" w:rsidRDefault="00084E98" w:rsidP="00084E98">
      <w:pPr>
        <w:pStyle w:val="Heading4"/>
      </w:pPr>
      <w:r>
        <w:t>Benchmarks</w:t>
      </w:r>
    </w:p>
    <w:p w14:paraId="0E98333A" w14:textId="77777777" w:rsidR="00084E98" w:rsidRDefault="00084E98" w:rsidP="00084E98"/>
    <w:p w14:paraId="7FF1E699" w14:textId="77777777" w:rsidR="00084E98" w:rsidRDefault="00084E98" w:rsidP="00084E98">
      <w:pPr>
        <w:pStyle w:val="Heading2"/>
      </w:pPr>
      <w:r>
        <w:t>COST</w:t>
      </w:r>
    </w:p>
    <w:p w14:paraId="7E287410" w14:textId="77777777" w:rsidR="00084E98" w:rsidRDefault="00084E98" w:rsidP="00084E98">
      <w:pPr>
        <w:pStyle w:val="Heading3"/>
      </w:pPr>
      <w:r>
        <w:t>[Leaderboard]</w:t>
      </w:r>
    </w:p>
    <w:p w14:paraId="70F98D02" w14:textId="77777777" w:rsidR="00084E98" w:rsidRDefault="00084E98" w:rsidP="00084E98">
      <w:pPr>
        <w:pStyle w:val="Heading4"/>
      </w:pPr>
      <w:r>
        <w:t>URL</w:t>
      </w:r>
    </w:p>
    <w:p w14:paraId="30A38807" w14:textId="77777777" w:rsidR="00084E98" w:rsidRDefault="00084E98" w:rsidP="00084E98"/>
    <w:p w14:paraId="0CA64997" w14:textId="77777777" w:rsidR="00084E98" w:rsidRDefault="00084E98" w:rsidP="00084E98">
      <w:pPr>
        <w:pStyle w:val="Heading4"/>
      </w:pPr>
      <w:r>
        <w:t>Methodology</w:t>
      </w:r>
    </w:p>
    <w:p w14:paraId="6261DF8C" w14:textId="77777777" w:rsidR="00084E98" w:rsidRDefault="00084E98" w:rsidP="00084E98"/>
    <w:p w14:paraId="5FC9F8D1" w14:textId="77777777" w:rsidR="00084E98" w:rsidRDefault="00084E98" w:rsidP="00084E98">
      <w:pPr>
        <w:pStyle w:val="Heading4"/>
      </w:pPr>
      <w:r>
        <w:t>Benchmarks</w:t>
      </w:r>
    </w:p>
    <w:p w14:paraId="625B4689" w14:textId="77777777" w:rsidR="00084E98" w:rsidRDefault="00084E98" w:rsidP="00084E98"/>
    <w:p w14:paraId="62ADE317" w14:textId="77777777" w:rsidR="00084E98" w:rsidRDefault="00084E98" w:rsidP="00084E98">
      <w:pPr>
        <w:pStyle w:val="Heading3"/>
      </w:pPr>
      <w:r>
        <w:t>[Leaderboard]</w:t>
      </w:r>
    </w:p>
    <w:p w14:paraId="43EDC3B8" w14:textId="77777777" w:rsidR="00084E98" w:rsidRDefault="00084E98" w:rsidP="00084E98">
      <w:pPr>
        <w:pStyle w:val="Heading4"/>
      </w:pPr>
      <w:r>
        <w:t>URL</w:t>
      </w:r>
    </w:p>
    <w:p w14:paraId="137A45EF" w14:textId="77777777" w:rsidR="00084E98" w:rsidRDefault="00084E98" w:rsidP="00084E98"/>
    <w:p w14:paraId="54D99E5E" w14:textId="77777777" w:rsidR="00084E98" w:rsidRDefault="00084E98" w:rsidP="00084E98">
      <w:pPr>
        <w:pStyle w:val="Heading4"/>
      </w:pPr>
      <w:r>
        <w:t>Methodology</w:t>
      </w:r>
    </w:p>
    <w:p w14:paraId="3B9D4CFF" w14:textId="77777777" w:rsidR="00084E98" w:rsidRDefault="00084E98" w:rsidP="00084E98"/>
    <w:p w14:paraId="1C9FAC1B" w14:textId="77777777" w:rsidR="00084E98" w:rsidRDefault="00084E98" w:rsidP="00084E98">
      <w:pPr>
        <w:pStyle w:val="Heading4"/>
      </w:pPr>
      <w:r>
        <w:t>Benchmarks</w:t>
      </w:r>
    </w:p>
    <w:p w14:paraId="349A36A4" w14:textId="77777777" w:rsidR="00084E98" w:rsidRDefault="00084E98" w:rsidP="00084E98"/>
    <w:p w14:paraId="1B2EF936" w14:textId="77777777" w:rsidR="00084E98" w:rsidRDefault="00084E98" w:rsidP="00084E98">
      <w:pPr>
        <w:pStyle w:val="Heading3"/>
      </w:pPr>
      <w:r>
        <w:t>[Leaderboard]</w:t>
      </w:r>
    </w:p>
    <w:p w14:paraId="741B58F7" w14:textId="77777777" w:rsidR="00084E98" w:rsidRDefault="00084E98" w:rsidP="00084E98">
      <w:pPr>
        <w:pStyle w:val="Heading4"/>
      </w:pPr>
      <w:r>
        <w:t>URL</w:t>
      </w:r>
    </w:p>
    <w:p w14:paraId="5830FF74" w14:textId="77777777" w:rsidR="00084E98" w:rsidRDefault="00084E98" w:rsidP="00084E98"/>
    <w:p w14:paraId="6AC4EB91" w14:textId="77777777" w:rsidR="00084E98" w:rsidRDefault="00084E98" w:rsidP="00084E98">
      <w:pPr>
        <w:pStyle w:val="Heading4"/>
      </w:pPr>
      <w:r>
        <w:t>Methodology</w:t>
      </w:r>
    </w:p>
    <w:p w14:paraId="1F8DFF22" w14:textId="77777777" w:rsidR="00084E98" w:rsidRDefault="00084E98" w:rsidP="00084E98"/>
    <w:p w14:paraId="25816CBB" w14:textId="77777777" w:rsidR="00084E98" w:rsidRDefault="00084E98" w:rsidP="00084E98">
      <w:pPr>
        <w:pStyle w:val="Heading4"/>
      </w:pPr>
      <w:r>
        <w:t>Benchmarks</w:t>
      </w:r>
    </w:p>
    <w:p w14:paraId="7135104E" w14:textId="77777777" w:rsidR="00084E98" w:rsidRDefault="00084E98" w:rsidP="00084E98"/>
    <w:p w14:paraId="1BBF8064" w14:textId="77777777" w:rsidR="00084E98" w:rsidRDefault="00084E98" w:rsidP="00084E98">
      <w:pPr>
        <w:pStyle w:val="Heading3"/>
      </w:pPr>
      <w:r>
        <w:t>[Leaderboard]</w:t>
      </w:r>
    </w:p>
    <w:p w14:paraId="1CAD4024" w14:textId="77777777" w:rsidR="00084E98" w:rsidRDefault="00084E98" w:rsidP="00084E98">
      <w:pPr>
        <w:pStyle w:val="Heading4"/>
      </w:pPr>
      <w:r>
        <w:t>URL</w:t>
      </w:r>
    </w:p>
    <w:p w14:paraId="3D826751" w14:textId="77777777" w:rsidR="00084E98" w:rsidRDefault="00084E98" w:rsidP="00084E98"/>
    <w:p w14:paraId="4EC257C8" w14:textId="77777777" w:rsidR="00084E98" w:rsidRDefault="00084E98" w:rsidP="00084E98">
      <w:pPr>
        <w:pStyle w:val="Heading4"/>
      </w:pPr>
      <w:r>
        <w:t>Methodology</w:t>
      </w:r>
    </w:p>
    <w:p w14:paraId="10AE66D4" w14:textId="77777777" w:rsidR="00084E98" w:rsidRDefault="00084E98" w:rsidP="00084E98"/>
    <w:p w14:paraId="0DAB9E52" w14:textId="77777777" w:rsidR="00084E98" w:rsidRDefault="00084E98" w:rsidP="00084E98">
      <w:pPr>
        <w:pStyle w:val="Heading4"/>
      </w:pPr>
      <w:r>
        <w:t>Benchmarks</w:t>
      </w:r>
    </w:p>
    <w:p w14:paraId="0BE57853" w14:textId="77777777" w:rsidR="00084E98" w:rsidRDefault="00084E98" w:rsidP="00084E98"/>
    <w:p w14:paraId="7D45B508" w14:textId="77777777" w:rsidR="00084E98" w:rsidRDefault="00084E98" w:rsidP="00084E98">
      <w:pPr>
        <w:pStyle w:val="Heading2"/>
      </w:pPr>
      <w:r>
        <w:t>CONTEXT WINDOW</w:t>
      </w:r>
    </w:p>
    <w:p w14:paraId="763EEC8A" w14:textId="77777777" w:rsidR="00084E98" w:rsidRDefault="00084E98" w:rsidP="00084E98">
      <w:pPr>
        <w:pStyle w:val="Heading3"/>
      </w:pPr>
      <w:r>
        <w:t>[Leaderboard]</w:t>
      </w:r>
    </w:p>
    <w:p w14:paraId="6705550E" w14:textId="77777777" w:rsidR="00084E98" w:rsidRDefault="00084E98" w:rsidP="00084E98">
      <w:pPr>
        <w:pStyle w:val="Heading4"/>
      </w:pPr>
      <w:r>
        <w:t>URL</w:t>
      </w:r>
    </w:p>
    <w:p w14:paraId="529CDBB7" w14:textId="77777777" w:rsidR="00084E98" w:rsidRDefault="00084E98" w:rsidP="00084E98"/>
    <w:p w14:paraId="66A5EF51" w14:textId="77777777" w:rsidR="00084E98" w:rsidRDefault="00084E98" w:rsidP="00084E98">
      <w:pPr>
        <w:pStyle w:val="Heading4"/>
      </w:pPr>
      <w:r>
        <w:t>Methodology</w:t>
      </w:r>
    </w:p>
    <w:p w14:paraId="06DAEF97" w14:textId="77777777" w:rsidR="00084E98" w:rsidRDefault="00084E98" w:rsidP="00084E98"/>
    <w:p w14:paraId="18261C52" w14:textId="77777777" w:rsidR="00084E98" w:rsidRDefault="00084E98" w:rsidP="00084E98">
      <w:pPr>
        <w:pStyle w:val="Heading4"/>
      </w:pPr>
      <w:r>
        <w:t>Benchmarks</w:t>
      </w:r>
    </w:p>
    <w:p w14:paraId="09192C91" w14:textId="77777777" w:rsidR="00084E98" w:rsidRDefault="00084E98" w:rsidP="00084E98"/>
    <w:p w14:paraId="25CF61B0" w14:textId="77777777" w:rsidR="00084E98" w:rsidRDefault="00084E98" w:rsidP="00084E98">
      <w:pPr>
        <w:pStyle w:val="Heading3"/>
      </w:pPr>
      <w:r>
        <w:t>[Leaderboard]</w:t>
      </w:r>
    </w:p>
    <w:p w14:paraId="1FE35A75" w14:textId="77777777" w:rsidR="00084E98" w:rsidRDefault="00084E98" w:rsidP="00084E98">
      <w:pPr>
        <w:pStyle w:val="Heading4"/>
      </w:pPr>
      <w:r>
        <w:t>URL</w:t>
      </w:r>
    </w:p>
    <w:p w14:paraId="7011F2D9" w14:textId="77777777" w:rsidR="00084E98" w:rsidRDefault="00084E98" w:rsidP="00084E98"/>
    <w:p w14:paraId="7B9E5F72" w14:textId="77777777" w:rsidR="00084E98" w:rsidRDefault="00084E98" w:rsidP="00084E98">
      <w:pPr>
        <w:pStyle w:val="Heading4"/>
      </w:pPr>
      <w:r>
        <w:t>Methodology</w:t>
      </w:r>
    </w:p>
    <w:p w14:paraId="05C098EC" w14:textId="77777777" w:rsidR="00084E98" w:rsidRDefault="00084E98" w:rsidP="00084E98"/>
    <w:p w14:paraId="48B736A1" w14:textId="77777777" w:rsidR="00084E98" w:rsidRDefault="00084E98" w:rsidP="00084E98">
      <w:pPr>
        <w:pStyle w:val="Heading4"/>
      </w:pPr>
      <w:r>
        <w:t>Benchmarks</w:t>
      </w:r>
    </w:p>
    <w:p w14:paraId="37B78E5D" w14:textId="77777777" w:rsidR="00084E98" w:rsidRDefault="00084E98" w:rsidP="00084E98"/>
    <w:p w14:paraId="17DD5164" w14:textId="77777777" w:rsidR="00084E98" w:rsidRDefault="00084E98" w:rsidP="00084E98">
      <w:pPr>
        <w:pStyle w:val="Heading3"/>
      </w:pPr>
      <w:r>
        <w:t>[Leaderboard]</w:t>
      </w:r>
    </w:p>
    <w:p w14:paraId="2088275F" w14:textId="77777777" w:rsidR="00084E98" w:rsidRDefault="00084E98" w:rsidP="00084E98">
      <w:pPr>
        <w:pStyle w:val="Heading4"/>
      </w:pPr>
      <w:r>
        <w:t>URL</w:t>
      </w:r>
    </w:p>
    <w:p w14:paraId="225B2A46" w14:textId="77777777" w:rsidR="00084E98" w:rsidRDefault="00084E98" w:rsidP="00084E98"/>
    <w:p w14:paraId="1E719334" w14:textId="77777777" w:rsidR="00084E98" w:rsidRDefault="00084E98" w:rsidP="00084E98">
      <w:pPr>
        <w:pStyle w:val="Heading4"/>
      </w:pPr>
      <w:r>
        <w:t>Methodology</w:t>
      </w:r>
    </w:p>
    <w:p w14:paraId="0628E838" w14:textId="77777777" w:rsidR="00084E98" w:rsidRDefault="00084E98" w:rsidP="00084E98"/>
    <w:p w14:paraId="6A6153E7" w14:textId="77777777" w:rsidR="00084E98" w:rsidRDefault="00084E98" w:rsidP="00084E98">
      <w:pPr>
        <w:pStyle w:val="Heading4"/>
      </w:pPr>
      <w:r>
        <w:t>Benchmarks</w:t>
      </w:r>
    </w:p>
    <w:p w14:paraId="32DCC186" w14:textId="77777777" w:rsidR="00084E98" w:rsidRDefault="00084E98" w:rsidP="00084E98"/>
    <w:p w14:paraId="59F90E24" w14:textId="77777777" w:rsidR="00084E98" w:rsidRDefault="00084E98" w:rsidP="00084E98">
      <w:pPr>
        <w:pStyle w:val="Heading3"/>
      </w:pPr>
      <w:r>
        <w:t>[Leaderboard]</w:t>
      </w:r>
    </w:p>
    <w:p w14:paraId="42A05A76" w14:textId="77777777" w:rsidR="00084E98" w:rsidRDefault="00084E98" w:rsidP="00084E98">
      <w:pPr>
        <w:pStyle w:val="Heading4"/>
      </w:pPr>
      <w:r>
        <w:t>URL</w:t>
      </w:r>
    </w:p>
    <w:p w14:paraId="1CBB437A" w14:textId="77777777" w:rsidR="00084E98" w:rsidRDefault="00084E98" w:rsidP="00084E98"/>
    <w:p w14:paraId="5718544B" w14:textId="77777777" w:rsidR="00084E98" w:rsidRDefault="00084E98" w:rsidP="00084E98">
      <w:pPr>
        <w:pStyle w:val="Heading4"/>
      </w:pPr>
      <w:r>
        <w:t>Methodology</w:t>
      </w:r>
    </w:p>
    <w:p w14:paraId="5B66AB31" w14:textId="77777777" w:rsidR="00084E98" w:rsidRDefault="00084E98" w:rsidP="00084E98"/>
    <w:p w14:paraId="0CC270DD" w14:textId="77777777" w:rsidR="00084E98" w:rsidRDefault="00084E98" w:rsidP="00084E98">
      <w:pPr>
        <w:pStyle w:val="Heading4"/>
      </w:pPr>
      <w:r>
        <w:t>Benchmarks</w:t>
      </w:r>
    </w:p>
    <w:p w14:paraId="1A707DA4" w14:textId="77777777" w:rsidR="00084E98" w:rsidRDefault="00084E98" w:rsidP="00084E98"/>
    <w:p w14:paraId="6890CE9F" w14:textId="77777777" w:rsidR="00084E98" w:rsidRDefault="00084E98" w:rsidP="00084E98"/>
    <w:p w14:paraId="1A816FEA" w14:textId="6704018D" w:rsidR="000D4233" w:rsidRDefault="000D4233" w:rsidP="000D4233">
      <w:pPr>
        <w:pStyle w:val="Heading1"/>
      </w:pPr>
      <w:r>
        <w:t>GENERATE TEXT</w:t>
      </w:r>
    </w:p>
    <w:p w14:paraId="1653A5FF" w14:textId="77777777" w:rsidR="00084E98" w:rsidRPr="00590A05" w:rsidRDefault="00084E98" w:rsidP="00084E98">
      <w:pPr>
        <w:pStyle w:val="Heading2"/>
      </w:pPr>
      <w:r>
        <w:t>QUALITY</w:t>
      </w:r>
    </w:p>
    <w:p w14:paraId="2213E142" w14:textId="77777777" w:rsidR="00084E98" w:rsidRPr="005F45E5" w:rsidRDefault="00084E98" w:rsidP="00084E98"/>
    <w:p w14:paraId="6FB56E9A" w14:textId="77777777" w:rsidR="00084E98" w:rsidRDefault="00084E98" w:rsidP="00084E98">
      <w:pPr>
        <w:pStyle w:val="Heading3"/>
      </w:pPr>
      <w:r>
        <w:t>[Leaderboard]</w:t>
      </w:r>
    </w:p>
    <w:p w14:paraId="1E60EAAE" w14:textId="77777777" w:rsidR="00084E98" w:rsidRDefault="00084E98" w:rsidP="00084E98">
      <w:pPr>
        <w:pStyle w:val="Heading4"/>
      </w:pPr>
      <w:r>
        <w:t>URL</w:t>
      </w:r>
    </w:p>
    <w:p w14:paraId="0717DBDF" w14:textId="77777777" w:rsidR="00084E98" w:rsidRDefault="00084E98" w:rsidP="00084E98"/>
    <w:p w14:paraId="395AB881" w14:textId="77777777" w:rsidR="00084E98" w:rsidRDefault="00084E98" w:rsidP="00084E98">
      <w:pPr>
        <w:pStyle w:val="Heading4"/>
      </w:pPr>
      <w:r>
        <w:t>Methodology</w:t>
      </w:r>
    </w:p>
    <w:p w14:paraId="6864F312" w14:textId="77777777" w:rsidR="00084E98" w:rsidRDefault="00084E98" w:rsidP="00084E98"/>
    <w:p w14:paraId="03CDDAF3" w14:textId="77777777" w:rsidR="00084E98" w:rsidRDefault="00084E98" w:rsidP="00084E98">
      <w:pPr>
        <w:pStyle w:val="Heading4"/>
      </w:pPr>
      <w:r>
        <w:t>Benchmarks</w:t>
      </w:r>
    </w:p>
    <w:p w14:paraId="0B5554DA" w14:textId="77777777" w:rsidR="00084E98" w:rsidRDefault="00084E98" w:rsidP="00084E98"/>
    <w:p w14:paraId="63A4E7FD" w14:textId="77777777" w:rsidR="00084E98" w:rsidRDefault="00084E98" w:rsidP="00084E98">
      <w:pPr>
        <w:pStyle w:val="Heading3"/>
      </w:pPr>
      <w:r>
        <w:t>[Leaderboard]</w:t>
      </w:r>
    </w:p>
    <w:p w14:paraId="4864C8F9" w14:textId="77777777" w:rsidR="00084E98" w:rsidRDefault="00084E98" w:rsidP="00084E98">
      <w:pPr>
        <w:pStyle w:val="Heading4"/>
      </w:pPr>
      <w:r>
        <w:t>URL</w:t>
      </w:r>
    </w:p>
    <w:p w14:paraId="5D7EE028" w14:textId="77777777" w:rsidR="00084E98" w:rsidRDefault="00084E98" w:rsidP="00084E98"/>
    <w:p w14:paraId="676A475B" w14:textId="77777777" w:rsidR="00084E98" w:rsidRDefault="00084E98" w:rsidP="00084E98">
      <w:pPr>
        <w:pStyle w:val="Heading4"/>
      </w:pPr>
      <w:r>
        <w:t>Methodology</w:t>
      </w:r>
    </w:p>
    <w:p w14:paraId="73404C51" w14:textId="77777777" w:rsidR="00084E98" w:rsidRDefault="00084E98" w:rsidP="00084E98"/>
    <w:p w14:paraId="04BCAC9A" w14:textId="77777777" w:rsidR="00084E98" w:rsidRDefault="00084E98" w:rsidP="00084E98">
      <w:pPr>
        <w:pStyle w:val="Heading4"/>
      </w:pPr>
      <w:r>
        <w:t>Benchmarks</w:t>
      </w:r>
    </w:p>
    <w:p w14:paraId="55363615" w14:textId="77777777" w:rsidR="00084E98" w:rsidRDefault="00084E98" w:rsidP="00084E98"/>
    <w:p w14:paraId="1BC5AEEE" w14:textId="77777777" w:rsidR="00084E98" w:rsidRDefault="00084E98" w:rsidP="00084E98">
      <w:pPr>
        <w:pStyle w:val="Heading2"/>
      </w:pPr>
      <w:r>
        <w:t>SPEED</w:t>
      </w:r>
    </w:p>
    <w:p w14:paraId="09D49823" w14:textId="77777777" w:rsidR="00084E98" w:rsidRDefault="00084E98" w:rsidP="00084E98">
      <w:pPr>
        <w:pStyle w:val="Heading3"/>
      </w:pPr>
      <w:r>
        <w:lastRenderedPageBreak/>
        <w:t>[Leaderboard]</w:t>
      </w:r>
    </w:p>
    <w:p w14:paraId="3BDD289E" w14:textId="77777777" w:rsidR="00084E98" w:rsidRDefault="00084E98" w:rsidP="00084E98">
      <w:pPr>
        <w:pStyle w:val="Heading4"/>
      </w:pPr>
      <w:r>
        <w:t>URL</w:t>
      </w:r>
    </w:p>
    <w:p w14:paraId="2E6C0E31" w14:textId="77777777" w:rsidR="00084E98" w:rsidRDefault="00084E98" w:rsidP="00084E98"/>
    <w:p w14:paraId="02692AA6" w14:textId="77777777" w:rsidR="00084E98" w:rsidRDefault="00084E98" w:rsidP="00084E98">
      <w:pPr>
        <w:pStyle w:val="Heading4"/>
      </w:pPr>
      <w:r>
        <w:t>Methodology</w:t>
      </w:r>
    </w:p>
    <w:p w14:paraId="1795C24D" w14:textId="77777777" w:rsidR="00084E98" w:rsidRDefault="00084E98" w:rsidP="00084E98"/>
    <w:p w14:paraId="674BCCF4" w14:textId="77777777" w:rsidR="00084E98" w:rsidRDefault="00084E98" w:rsidP="00084E98">
      <w:pPr>
        <w:pStyle w:val="Heading4"/>
      </w:pPr>
      <w:r>
        <w:t>Benchmarks</w:t>
      </w:r>
    </w:p>
    <w:p w14:paraId="62029A55" w14:textId="77777777" w:rsidR="00084E98" w:rsidRPr="002C4FCB" w:rsidRDefault="00084E98" w:rsidP="00084E98"/>
    <w:p w14:paraId="18E7AC16" w14:textId="77777777" w:rsidR="00084E98" w:rsidRDefault="00084E98" w:rsidP="00084E98">
      <w:pPr>
        <w:pStyle w:val="Heading3"/>
      </w:pPr>
      <w:r>
        <w:t>[Leaderboard]</w:t>
      </w:r>
    </w:p>
    <w:p w14:paraId="0AC18F7A" w14:textId="77777777" w:rsidR="00084E98" w:rsidRDefault="00084E98" w:rsidP="00084E98">
      <w:pPr>
        <w:pStyle w:val="Heading4"/>
      </w:pPr>
      <w:r>
        <w:t>URL</w:t>
      </w:r>
    </w:p>
    <w:p w14:paraId="3EA9F9BC" w14:textId="77777777" w:rsidR="00084E98" w:rsidRDefault="00084E98" w:rsidP="00084E98"/>
    <w:p w14:paraId="19DE86E7" w14:textId="77777777" w:rsidR="00084E98" w:rsidRDefault="00084E98" w:rsidP="00084E98">
      <w:pPr>
        <w:pStyle w:val="Heading4"/>
      </w:pPr>
      <w:r>
        <w:t>Methodology</w:t>
      </w:r>
    </w:p>
    <w:p w14:paraId="08EA0B16" w14:textId="77777777" w:rsidR="00084E98" w:rsidRDefault="00084E98" w:rsidP="00084E98"/>
    <w:p w14:paraId="15B80331" w14:textId="77777777" w:rsidR="00084E98" w:rsidRDefault="00084E98" w:rsidP="00084E98">
      <w:pPr>
        <w:pStyle w:val="Heading4"/>
      </w:pPr>
      <w:r>
        <w:t>Benchmarks</w:t>
      </w:r>
    </w:p>
    <w:p w14:paraId="4F5F2B1E" w14:textId="77777777" w:rsidR="00084E98" w:rsidRPr="002C4FCB" w:rsidRDefault="00084E98" w:rsidP="00084E98"/>
    <w:p w14:paraId="11060035" w14:textId="77777777" w:rsidR="00084E98" w:rsidRDefault="00084E98" w:rsidP="00084E98">
      <w:pPr>
        <w:pStyle w:val="Heading3"/>
      </w:pPr>
      <w:r>
        <w:t>[Leaderboard]</w:t>
      </w:r>
    </w:p>
    <w:p w14:paraId="2E42B0B8" w14:textId="77777777" w:rsidR="00084E98" w:rsidRDefault="00084E98" w:rsidP="00084E98">
      <w:pPr>
        <w:pStyle w:val="Heading4"/>
      </w:pPr>
      <w:r>
        <w:t>URL</w:t>
      </w:r>
    </w:p>
    <w:p w14:paraId="4F8256EA" w14:textId="77777777" w:rsidR="00084E98" w:rsidRDefault="00084E98" w:rsidP="00084E98"/>
    <w:p w14:paraId="564D2134" w14:textId="77777777" w:rsidR="00084E98" w:rsidRDefault="00084E98" w:rsidP="00084E98">
      <w:pPr>
        <w:pStyle w:val="Heading4"/>
      </w:pPr>
      <w:r>
        <w:t>Methodology</w:t>
      </w:r>
    </w:p>
    <w:p w14:paraId="67FFABB1" w14:textId="77777777" w:rsidR="00084E98" w:rsidRDefault="00084E98" w:rsidP="00084E98"/>
    <w:p w14:paraId="566AA367" w14:textId="77777777" w:rsidR="00084E98" w:rsidRDefault="00084E98" w:rsidP="00084E98">
      <w:pPr>
        <w:pStyle w:val="Heading4"/>
      </w:pPr>
      <w:r>
        <w:t>Benchmarks</w:t>
      </w:r>
    </w:p>
    <w:p w14:paraId="540B9B28" w14:textId="77777777" w:rsidR="00084E98" w:rsidRDefault="00084E98" w:rsidP="00084E98"/>
    <w:p w14:paraId="5C4C2738" w14:textId="77777777" w:rsidR="00084E98" w:rsidRDefault="00084E98" w:rsidP="00084E98">
      <w:pPr>
        <w:pStyle w:val="Heading2"/>
      </w:pPr>
      <w:r>
        <w:t>LATENCY</w:t>
      </w:r>
    </w:p>
    <w:p w14:paraId="70897971" w14:textId="77777777" w:rsidR="00084E98" w:rsidRDefault="00084E98" w:rsidP="00084E98">
      <w:pPr>
        <w:pStyle w:val="Heading3"/>
      </w:pPr>
      <w:r>
        <w:lastRenderedPageBreak/>
        <w:t>[Leaderboard]</w:t>
      </w:r>
    </w:p>
    <w:p w14:paraId="6504C5AE" w14:textId="77777777" w:rsidR="00084E98" w:rsidRDefault="00084E98" w:rsidP="00084E98">
      <w:pPr>
        <w:pStyle w:val="Heading4"/>
      </w:pPr>
      <w:r>
        <w:t>URL</w:t>
      </w:r>
    </w:p>
    <w:p w14:paraId="03209821" w14:textId="77777777" w:rsidR="00084E98" w:rsidRDefault="00084E98" w:rsidP="00084E98"/>
    <w:p w14:paraId="1478DD64" w14:textId="77777777" w:rsidR="00084E98" w:rsidRDefault="00084E98" w:rsidP="00084E98">
      <w:pPr>
        <w:pStyle w:val="Heading4"/>
      </w:pPr>
      <w:r>
        <w:t>Methodology</w:t>
      </w:r>
    </w:p>
    <w:p w14:paraId="7BD21008" w14:textId="77777777" w:rsidR="00084E98" w:rsidRDefault="00084E98" w:rsidP="00084E98"/>
    <w:p w14:paraId="44BDF76B" w14:textId="77777777" w:rsidR="00084E98" w:rsidRDefault="00084E98" w:rsidP="00084E98">
      <w:pPr>
        <w:pStyle w:val="Heading4"/>
      </w:pPr>
      <w:r>
        <w:t>Benchmarks</w:t>
      </w:r>
    </w:p>
    <w:p w14:paraId="46C9AF18" w14:textId="77777777" w:rsidR="00084E98" w:rsidRDefault="00084E98" w:rsidP="00084E98"/>
    <w:p w14:paraId="424F02C9" w14:textId="77777777" w:rsidR="00084E98" w:rsidRDefault="00084E98" w:rsidP="00084E98">
      <w:pPr>
        <w:pStyle w:val="Heading3"/>
      </w:pPr>
      <w:r>
        <w:t>[Leaderboard]</w:t>
      </w:r>
    </w:p>
    <w:p w14:paraId="6C2AB567" w14:textId="77777777" w:rsidR="00084E98" w:rsidRDefault="00084E98" w:rsidP="00084E98">
      <w:pPr>
        <w:pStyle w:val="Heading4"/>
      </w:pPr>
      <w:r>
        <w:t>URL</w:t>
      </w:r>
    </w:p>
    <w:p w14:paraId="3D7E2F32" w14:textId="77777777" w:rsidR="00084E98" w:rsidRDefault="00084E98" w:rsidP="00084E98"/>
    <w:p w14:paraId="2CE577E4" w14:textId="77777777" w:rsidR="00084E98" w:rsidRDefault="00084E98" w:rsidP="00084E98">
      <w:pPr>
        <w:pStyle w:val="Heading4"/>
      </w:pPr>
      <w:r>
        <w:t>Methodology</w:t>
      </w:r>
    </w:p>
    <w:p w14:paraId="7A3540CA" w14:textId="77777777" w:rsidR="00084E98" w:rsidRDefault="00084E98" w:rsidP="00084E98"/>
    <w:p w14:paraId="680372DA" w14:textId="77777777" w:rsidR="00084E98" w:rsidRDefault="00084E98" w:rsidP="00084E98">
      <w:pPr>
        <w:pStyle w:val="Heading4"/>
      </w:pPr>
      <w:r>
        <w:t>Benchmarks</w:t>
      </w:r>
    </w:p>
    <w:p w14:paraId="6759FD91" w14:textId="77777777" w:rsidR="00084E98" w:rsidRDefault="00084E98" w:rsidP="00084E98"/>
    <w:p w14:paraId="0261A4DB" w14:textId="77777777" w:rsidR="00084E98" w:rsidRDefault="00084E98" w:rsidP="00084E98">
      <w:pPr>
        <w:pStyle w:val="Heading2"/>
      </w:pPr>
      <w:r>
        <w:t>COST</w:t>
      </w:r>
    </w:p>
    <w:p w14:paraId="76FE1EBA" w14:textId="77777777" w:rsidR="00084E98" w:rsidRDefault="00084E98" w:rsidP="00084E98">
      <w:pPr>
        <w:pStyle w:val="Heading3"/>
      </w:pPr>
      <w:r>
        <w:t>[Leaderboard]</w:t>
      </w:r>
    </w:p>
    <w:p w14:paraId="0DEDB61E" w14:textId="77777777" w:rsidR="00084E98" w:rsidRDefault="00084E98" w:rsidP="00084E98">
      <w:pPr>
        <w:pStyle w:val="Heading4"/>
      </w:pPr>
      <w:r>
        <w:t>URL</w:t>
      </w:r>
    </w:p>
    <w:p w14:paraId="737060B5" w14:textId="77777777" w:rsidR="00084E98" w:rsidRDefault="00084E98" w:rsidP="00084E98"/>
    <w:p w14:paraId="393AE85B" w14:textId="77777777" w:rsidR="00084E98" w:rsidRDefault="00084E98" w:rsidP="00084E98">
      <w:pPr>
        <w:pStyle w:val="Heading4"/>
      </w:pPr>
      <w:r>
        <w:t>Methodology</w:t>
      </w:r>
    </w:p>
    <w:p w14:paraId="23F0B46A" w14:textId="77777777" w:rsidR="00084E98" w:rsidRDefault="00084E98" w:rsidP="00084E98"/>
    <w:p w14:paraId="644619AD" w14:textId="77777777" w:rsidR="00084E98" w:rsidRDefault="00084E98" w:rsidP="00084E98">
      <w:pPr>
        <w:pStyle w:val="Heading4"/>
      </w:pPr>
      <w:r>
        <w:t>Benchmarks</w:t>
      </w:r>
    </w:p>
    <w:p w14:paraId="7053F383" w14:textId="77777777" w:rsidR="00084E98" w:rsidRDefault="00084E98" w:rsidP="00084E98"/>
    <w:p w14:paraId="5FB1D77B" w14:textId="77777777" w:rsidR="00084E98" w:rsidRDefault="00084E98" w:rsidP="00084E98">
      <w:pPr>
        <w:pStyle w:val="Heading3"/>
      </w:pPr>
      <w:r>
        <w:lastRenderedPageBreak/>
        <w:t>[Leaderboard]</w:t>
      </w:r>
    </w:p>
    <w:p w14:paraId="44A4834B" w14:textId="77777777" w:rsidR="00084E98" w:rsidRDefault="00084E98" w:rsidP="00084E98">
      <w:pPr>
        <w:pStyle w:val="Heading4"/>
      </w:pPr>
      <w:r>
        <w:t>URL</w:t>
      </w:r>
    </w:p>
    <w:p w14:paraId="764DA684" w14:textId="77777777" w:rsidR="00084E98" w:rsidRDefault="00084E98" w:rsidP="00084E98"/>
    <w:p w14:paraId="1BFA00BA" w14:textId="77777777" w:rsidR="00084E98" w:rsidRDefault="00084E98" w:rsidP="00084E98">
      <w:pPr>
        <w:pStyle w:val="Heading4"/>
      </w:pPr>
      <w:r>
        <w:t>Methodology</w:t>
      </w:r>
    </w:p>
    <w:p w14:paraId="60FAB343" w14:textId="77777777" w:rsidR="00084E98" w:rsidRDefault="00084E98" w:rsidP="00084E98"/>
    <w:p w14:paraId="0CBC0D6D" w14:textId="77777777" w:rsidR="00084E98" w:rsidRDefault="00084E98" w:rsidP="00084E98">
      <w:pPr>
        <w:pStyle w:val="Heading4"/>
      </w:pPr>
      <w:r>
        <w:t>Benchmarks</w:t>
      </w:r>
    </w:p>
    <w:p w14:paraId="255BBA48" w14:textId="77777777" w:rsidR="00084E98" w:rsidRDefault="00084E98" w:rsidP="00084E98"/>
    <w:p w14:paraId="4B063206" w14:textId="77777777" w:rsidR="00084E98" w:rsidRDefault="00084E98" w:rsidP="00084E98">
      <w:pPr>
        <w:pStyle w:val="Heading3"/>
      </w:pPr>
      <w:r>
        <w:t>[Leaderboard]</w:t>
      </w:r>
    </w:p>
    <w:p w14:paraId="47B9F02A" w14:textId="77777777" w:rsidR="00084E98" w:rsidRDefault="00084E98" w:rsidP="00084E98">
      <w:pPr>
        <w:pStyle w:val="Heading4"/>
      </w:pPr>
      <w:r>
        <w:t>URL</w:t>
      </w:r>
    </w:p>
    <w:p w14:paraId="433F48E2" w14:textId="77777777" w:rsidR="00084E98" w:rsidRDefault="00084E98" w:rsidP="00084E98"/>
    <w:p w14:paraId="6DDBE6D5" w14:textId="77777777" w:rsidR="00084E98" w:rsidRDefault="00084E98" w:rsidP="00084E98">
      <w:pPr>
        <w:pStyle w:val="Heading4"/>
      </w:pPr>
      <w:r>
        <w:t>Methodology</w:t>
      </w:r>
    </w:p>
    <w:p w14:paraId="28336654" w14:textId="77777777" w:rsidR="00084E98" w:rsidRDefault="00084E98" w:rsidP="00084E98"/>
    <w:p w14:paraId="56E95C30" w14:textId="77777777" w:rsidR="00084E98" w:rsidRDefault="00084E98" w:rsidP="00084E98">
      <w:pPr>
        <w:pStyle w:val="Heading4"/>
      </w:pPr>
      <w:r>
        <w:t>Benchmarks</w:t>
      </w:r>
    </w:p>
    <w:p w14:paraId="518275B4" w14:textId="77777777" w:rsidR="00084E98" w:rsidRDefault="00084E98" w:rsidP="00084E98"/>
    <w:p w14:paraId="14EA532F" w14:textId="77777777" w:rsidR="00084E98" w:rsidRDefault="00084E98" w:rsidP="00084E98">
      <w:pPr>
        <w:pStyle w:val="Heading3"/>
      </w:pPr>
      <w:r>
        <w:t>[Leaderboard]</w:t>
      </w:r>
    </w:p>
    <w:p w14:paraId="7C85EEEA" w14:textId="77777777" w:rsidR="00084E98" w:rsidRDefault="00084E98" w:rsidP="00084E98">
      <w:pPr>
        <w:pStyle w:val="Heading4"/>
      </w:pPr>
      <w:r>
        <w:t>URL</w:t>
      </w:r>
    </w:p>
    <w:p w14:paraId="392B73BB" w14:textId="77777777" w:rsidR="00084E98" w:rsidRDefault="00084E98" w:rsidP="00084E98"/>
    <w:p w14:paraId="530395FD" w14:textId="77777777" w:rsidR="00084E98" w:rsidRDefault="00084E98" w:rsidP="00084E98">
      <w:pPr>
        <w:pStyle w:val="Heading4"/>
      </w:pPr>
      <w:r>
        <w:t>Methodology</w:t>
      </w:r>
    </w:p>
    <w:p w14:paraId="4B9DE892" w14:textId="77777777" w:rsidR="00084E98" w:rsidRDefault="00084E98" w:rsidP="00084E98"/>
    <w:p w14:paraId="03F004D5" w14:textId="77777777" w:rsidR="00084E98" w:rsidRDefault="00084E98" w:rsidP="00084E98">
      <w:pPr>
        <w:pStyle w:val="Heading4"/>
      </w:pPr>
      <w:r>
        <w:t>Benchmarks</w:t>
      </w:r>
    </w:p>
    <w:p w14:paraId="29F6000D" w14:textId="77777777" w:rsidR="00084E98" w:rsidRDefault="00084E98" w:rsidP="00084E98"/>
    <w:p w14:paraId="5D6CADB1" w14:textId="77777777" w:rsidR="00084E98" w:rsidRDefault="00084E98" w:rsidP="00084E98">
      <w:pPr>
        <w:pStyle w:val="Heading2"/>
      </w:pPr>
      <w:r>
        <w:t>CONTEXT WINDOW</w:t>
      </w:r>
    </w:p>
    <w:p w14:paraId="2D503745" w14:textId="77777777" w:rsidR="00084E98" w:rsidRDefault="00084E98" w:rsidP="00084E98">
      <w:pPr>
        <w:pStyle w:val="Heading3"/>
      </w:pPr>
      <w:r>
        <w:lastRenderedPageBreak/>
        <w:t>[Leaderboard]</w:t>
      </w:r>
    </w:p>
    <w:p w14:paraId="79650EFB" w14:textId="77777777" w:rsidR="00084E98" w:rsidRDefault="00084E98" w:rsidP="00084E98">
      <w:pPr>
        <w:pStyle w:val="Heading4"/>
      </w:pPr>
      <w:r>
        <w:t>URL</w:t>
      </w:r>
    </w:p>
    <w:p w14:paraId="34FCA6E0" w14:textId="77777777" w:rsidR="00084E98" w:rsidRDefault="00084E98" w:rsidP="00084E98"/>
    <w:p w14:paraId="5B9AA43C" w14:textId="77777777" w:rsidR="00084E98" w:rsidRDefault="00084E98" w:rsidP="00084E98">
      <w:pPr>
        <w:pStyle w:val="Heading4"/>
      </w:pPr>
      <w:r>
        <w:t>Methodology</w:t>
      </w:r>
    </w:p>
    <w:p w14:paraId="569B68DD" w14:textId="77777777" w:rsidR="00084E98" w:rsidRDefault="00084E98" w:rsidP="00084E98"/>
    <w:p w14:paraId="2312C2AD" w14:textId="77777777" w:rsidR="00084E98" w:rsidRDefault="00084E98" w:rsidP="00084E98">
      <w:pPr>
        <w:pStyle w:val="Heading4"/>
      </w:pPr>
      <w:r>
        <w:t>Benchmarks</w:t>
      </w:r>
    </w:p>
    <w:p w14:paraId="21C318E7" w14:textId="77777777" w:rsidR="00084E98" w:rsidRDefault="00084E98" w:rsidP="00084E98"/>
    <w:p w14:paraId="549F1648" w14:textId="77777777" w:rsidR="00084E98" w:rsidRDefault="00084E98" w:rsidP="00084E98">
      <w:pPr>
        <w:pStyle w:val="Heading3"/>
      </w:pPr>
      <w:r>
        <w:t>[Leaderboard]</w:t>
      </w:r>
    </w:p>
    <w:p w14:paraId="7626A31E" w14:textId="77777777" w:rsidR="00084E98" w:rsidRDefault="00084E98" w:rsidP="00084E98">
      <w:pPr>
        <w:pStyle w:val="Heading4"/>
      </w:pPr>
      <w:r>
        <w:t>URL</w:t>
      </w:r>
    </w:p>
    <w:p w14:paraId="434CA35E" w14:textId="77777777" w:rsidR="00084E98" w:rsidRDefault="00084E98" w:rsidP="00084E98"/>
    <w:p w14:paraId="6E243585" w14:textId="77777777" w:rsidR="00084E98" w:rsidRDefault="00084E98" w:rsidP="00084E98">
      <w:pPr>
        <w:pStyle w:val="Heading4"/>
      </w:pPr>
      <w:r>
        <w:t>Methodology</w:t>
      </w:r>
    </w:p>
    <w:p w14:paraId="7E26307D" w14:textId="77777777" w:rsidR="00084E98" w:rsidRDefault="00084E98" w:rsidP="00084E98"/>
    <w:p w14:paraId="1A1F314F" w14:textId="77777777" w:rsidR="00084E98" w:rsidRDefault="00084E98" w:rsidP="00084E98">
      <w:pPr>
        <w:pStyle w:val="Heading4"/>
      </w:pPr>
      <w:r>
        <w:t>Benchmarks</w:t>
      </w:r>
    </w:p>
    <w:p w14:paraId="39B36DF4" w14:textId="77777777" w:rsidR="00084E98" w:rsidRDefault="00084E98" w:rsidP="00084E98"/>
    <w:p w14:paraId="338E03B5" w14:textId="77777777" w:rsidR="00084E98" w:rsidRDefault="00084E98" w:rsidP="00084E98">
      <w:pPr>
        <w:pStyle w:val="Heading3"/>
      </w:pPr>
      <w:r>
        <w:t>[Leaderboard]</w:t>
      </w:r>
    </w:p>
    <w:p w14:paraId="6A30F6F7" w14:textId="77777777" w:rsidR="00084E98" w:rsidRDefault="00084E98" w:rsidP="00084E98">
      <w:pPr>
        <w:pStyle w:val="Heading4"/>
      </w:pPr>
      <w:r>
        <w:t>URL</w:t>
      </w:r>
    </w:p>
    <w:p w14:paraId="737F551E" w14:textId="77777777" w:rsidR="00084E98" w:rsidRDefault="00084E98" w:rsidP="00084E98"/>
    <w:p w14:paraId="76F1559C" w14:textId="77777777" w:rsidR="00084E98" w:rsidRDefault="00084E98" w:rsidP="00084E98">
      <w:pPr>
        <w:pStyle w:val="Heading4"/>
      </w:pPr>
      <w:r>
        <w:t>Methodology</w:t>
      </w:r>
    </w:p>
    <w:p w14:paraId="236E294D" w14:textId="77777777" w:rsidR="00084E98" w:rsidRDefault="00084E98" w:rsidP="00084E98"/>
    <w:p w14:paraId="54332A8A" w14:textId="77777777" w:rsidR="00084E98" w:rsidRDefault="00084E98" w:rsidP="00084E98">
      <w:pPr>
        <w:pStyle w:val="Heading4"/>
      </w:pPr>
      <w:r>
        <w:t>Benchmarks</w:t>
      </w:r>
    </w:p>
    <w:p w14:paraId="49F3D97B" w14:textId="77777777" w:rsidR="00084E98" w:rsidRDefault="00084E98" w:rsidP="00084E98"/>
    <w:p w14:paraId="2AEB2C5C" w14:textId="77777777" w:rsidR="00084E98" w:rsidRDefault="00084E98" w:rsidP="00084E98">
      <w:pPr>
        <w:pStyle w:val="Heading3"/>
      </w:pPr>
      <w:r>
        <w:t>[Leaderboard]</w:t>
      </w:r>
    </w:p>
    <w:p w14:paraId="1B1195BF" w14:textId="77777777" w:rsidR="00084E98" w:rsidRDefault="00084E98" w:rsidP="00084E98">
      <w:pPr>
        <w:pStyle w:val="Heading4"/>
      </w:pPr>
      <w:r>
        <w:t>URL</w:t>
      </w:r>
    </w:p>
    <w:p w14:paraId="0CAA8F71" w14:textId="77777777" w:rsidR="00084E98" w:rsidRDefault="00084E98" w:rsidP="00084E98"/>
    <w:p w14:paraId="064D875E" w14:textId="77777777" w:rsidR="00084E98" w:rsidRDefault="00084E98" w:rsidP="00084E98">
      <w:pPr>
        <w:pStyle w:val="Heading4"/>
      </w:pPr>
      <w:r>
        <w:t>Methodology</w:t>
      </w:r>
    </w:p>
    <w:p w14:paraId="674EE628" w14:textId="77777777" w:rsidR="00084E98" w:rsidRDefault="00084E98" w:rsidP="00084E98"/>
    <w:p w14:paraId="58E07189" w14:textId="77777777" w:rsidR="00084E98" w:rsidRDefault="00084E98" w:rsidP="00084E98">
      <w:pPr>
        <w:pStyle w:val="Heading4"/>
      </w:pPr>
      <w:r>
        <w:t>Benchmarks</w:t>
      </w:r>
    </w:p>
    <w:p w14:paraId="357068EA" w14:textId="77777777" w:rsidR="00084E98" w:rsidRDefault="00084E98" w:rsidP="00084E98"/>
    <w:p w14:paraId="3475B22C" w14:textId="77777777" w:rsidR="00084E98" w:rsidRDefault="00084E98" w:rsidP="00084E98"/>
    <w:p w14:paraId="05AF3740" w14:textId="09D2A982" w:rsidR="000D4233" w:rsidRDefault="000D4233" w:rsidP="000D4233">
      <w:pPr>
        <w:pStyle w:val="Heading1"/>
      </w:pPr>
      <w:r>
        <w:t>GENERATE VIDEO</w:t>
      </w:r>
    </w:p>
    <w:p w14:paraId="224121AC" w14:textId="77777777" w:rsidR="00084E98" w:rsidRPr="00590A05" w:rsidRDefault="00084E98" w:rsidP="00084E98">
      <w:pPr>
        <w:pStyle w:val="Heading2"/>
      </w:pPr>
      <w:r>
        <w:t>QUALITY</w:t>
      </w:r>
    </w:p>
    <w:p w14:paraId="37B5753D" w14:textId="77777777" w:rsidR="00084E98" w:rsidRPr="005F45E5" w:rsidRDefault="00084E98" w:rsidP="00084E98"/>
    <w:p w14:paraId="475F7003" w14:textId="77777777" w:rsidR="00084E98" w:rsidRDefault="00084E98" w:rsidP="00084E98">
      <w:pPr>
        <w:pStyle w:val="Heading3"/>
      </w:pPr>
      <w:r>
        <w:t>[Leaderboard]</w:t>
      </w:r>
    </w:p>
    <w:p w14:paraId="33590E8A" w14:textId="77777777" w:rsidR="00084E98" w:rsidRDefault="00084E98" w:rsidP="00084E98">
      <w:pPr>
        <w:pStyle w:val="Heading4"/>
      </w:pPr>
      <w:r>
        <w:t>URL</w:t>
      </w:r>
    </w:p>
    <w:p w14:paraId="7A8F89BD" w14:textId="77777777" w:rsidR="00084E98" w:rsidRDefault="00084E98" w:rsidP="00084E98"/>
    <w:p w14:paraId="6FA40E0B" w14:textId="77777777" w:rsidR="00084E98" w:rsidRDefault="00084E98" w:rsidP="00084E98">
      <w:pPr>
        <w:pStyle w:val="Heading4"/>
      </w:pPr>
      <w:r>
        <w:t>Methodology</w:t>
      </w:r>
    </w:p>
    <w:p w14:paraId="03BBBBE7" w14:textId="77777777" w:rsidR="00084E98" w:rsidRDefault="00084E98" w:rsidP="00084E98"/>
    <w:p w14:paraId="542442CA" w14:textId="77777777" w:rsidR="00084E98" w:rsidRDefault="00084E98" w:rsidP="00084E98">
      <w:pPr>
        <w:pStyle w:val="Heading4"/>
      </w:pPr>
      <w:r>
        <w:t>Benchmarks</w:t>
      </w:r>
    </w:p>
    <w:p w14:paraId="0E23303A" w14:textId="77777777" w:rsidR="00084E98" w:rsidRDefault="00084E98" w:rsidP="00084E98"/>
    <w:p w14:paraId="76FDE9AC" w14:textId="77777777" w:rsidR="00084E98" w:rsidRDefault="00084E98" w:rsidP="00084E98">
      <w:pPr>
        <w:pStyle w:val="Heading3"/>
      </w:pPr>
      <w:r>
        <w:t>[Leaderboard]</w:t>
      </w:r>
    </w:p>
    <w:p w14:paraId="05FA6C11" w14:textId="77777777" w:rsidR="00084E98" w:rsidRDefault="00084E98" w:rsidP="00084E98">
      <w:pPr>
        <w:pStyle w:val="Heading4"/>
      </w:pPr>
      <w:r>
        <w:t>URL</w:t>
      </w:r>
    </w:p>
    <w:p w14:paraId="73106FF6" w14:textId="77777777" w:rsidR="00084E98" w:rsidRDefault="00084E98" w:rsidP="00084E98"/>
    <w:p w14:paraId="58A41B83" w14:textId="77777777" w:rsidR="00084E98" w:rsidRDefault="00084E98" w:rsidP="00084E98">
      <w:pPr>
        <w:pStyle w:val="Heading4"/>
      </w:pPr>
      <w:r>
        <w:t>Methodology</w:t>
      </w:r>
    </w:p>
    <w:p w14:paraId="2AC06734" w14:textId="77777777" w:rsidR="00084E98" w:rsidRDefault="00084E98" w:rsidP="00084E98"/>
    <w:p w14:paraId="3243FDF9" w14:textId="77777777" w:rsidR="00084E98" w:rsidRDefault="00084E98" w:rsidP="00084E98">
      <w:pPr>
        <w:pStyle w:val="Heading4"/>
      </w:pPr>
      <w:r>
        <w:t>Benchmarks</w:t>
      </w:r>
    </w:p>
    <w:p w14:paraId="75730941" w14:textId="77777777" w:rsidR="00084E98" w:rsidRDefault="00084E98" w:rsidP="00084E98"/>
    <w:p w14:paraId="5936ED9C" w14:textId="77777777" w:rsidR="00084E98" w:rsidRDefault="00084E98" w:rsidP="00084E98">
      <w:pPr>
        <w:pStyle w:val="Heading2"/>
      </w:pPr>
      <w:r>
        <w:t>SPEED</w:t>
      </w:r>
    </w:p>
    <w:p w14:paraId="2B466233" w14:textId="77777777" w:rsidR="00084E98" w:rsidRDefault="00084E98" w:rsidP="00084E98">
      <w:pPr>
        <w:pStyle w:val="Heading3"/>
      </w:pPr>
      <w:r>
        <w:t>[Leaderboard]</w:t>
      </w:r>
    </w:p>
    <w:p w14:paraId="463200EA" w14:textId="77777777" w:rsidR="00084E98" w:rsidRDefault="00084E98" w:rsidP="00084E98">
      <w:pPr>
        <w:pStyle w:val="Heading4"/>
      </w:pPr>
      <w:r>
        <w:t>URL</w:t>
      </w:r>
    </w:p>
    <w:p w14:paraId="0759E84E" w14:textId="77777777" w:rsidR="00084E98" w:rsidRDefault="00084E98" w:rsidP="00084E98"/>
    <w:p w14:paraId="1F319CE7" w14:textId="77777777" w:rsidR="00084E98" w:rsidRDefault="00084E98" w:rsidP="00084E98">
      <w:pPr>
        <w:pStyle w:val="Heading4"/>
      </w:pPr>
      <w:r>
        <w:t>Methodology</w:t>
      </w:r>
    </w:p>
    <w:p w14:paraId="4D5D15F8" w14:textId="77777777" w:rsidR="00084E98" w:rsidRDefault="00084E98" w:rsidP="00084E98"/>
    <w:p w14:paraId="0720B2F3" w14:textId="77777777" w:rsidR="00084E98" w:rsidRDefault="00084E98" w:rsidP="00084E98">
      <w:pPr>
        <w:pStyle w:val="Heading4"/>
      </w:pPr>
      <w:r>
        <w:t>Benchmarks</w:t>
      </w:r>
    </w:p>
    <w:p w14:paraId="0C7DBE51" w14:textId="77777777" w:rsidR="00084E98" w:rsidRPr="002C4FCB" w:rsidRDefault="00084E98" w:rsidP="00084E98"/>
    <w:p w14:paraId="4EFAD914" w14:textId="77777777" w:rsidR="00084E98" w:rsidRDefault="00084E98" w:rsidP="00084E98">
      <w:pPr>
        <w:pStyle w:val="Heading3"/>
      </w:pPr>
      <w:r>
        <w:t>[Leaderboard]</w:t>
      </w:r>
    </w:p>
    <w:p w14:paraId="0866C230" w14:textId="77777777" w:rsidR="00084E98" w:rsidRDefault="00084E98" w:rsidP="00084E98">
      <w:pPr>
        <w:pStyle w:val="Heading4"/>
      </w:pPr>
      <w:r>
        <w:t>URL</w:t>
      </w:r>
    </w:p>
    <w:p w14:paraId="693470D2" w14:textId="77777777" w:rsidR="00084E98" w:rsidRDefault="00084E98" w:rsidP="00084E98"/>
    <w:p w14:paraId="1BD909C6" w14:textId="77777777" w:rsidR="00084E98" w:rsidRDefault="00084E98" w:rsidP="00084E98">
      <w:pPr>
        <w:pStyle w:val="Heading4"/>
      </w:pPr>
      <w:r>
        <w:t>Methodology</w:t>
      </w:r>
    </w:p>
    <w:p w14:paraId="7058B077" w14:textId="77777777" w:rsidR="00084E98" w:rsidRDefault="00084E98" w:rsidP="00084E98"/>
    <w:p w14:paraId="1576C6A2" w14:textId="77777777" w:rsidR="00084E98" w:rsidRDefault="00084E98" w:rsidP="00084E98">
      <w:pPr>
        <w:pStyle w:val="Heading4"/>
      </w:pPr>
      <w:r>
        <w:t>Benchmarks</w:t>
      </w:r>
    </w:p>
    <w:p w14:paraId="08AF0301" w14:textId="77777777" w:rsidR="00084E98" w:rsidRPr="002C4FCB" w:rsidRDefault="00084E98" w:rsidP="00084E98"/>
    <w:p w14:paraId="3D130226" w14:textId="77777777" w:rsidR="00084E98" w:rsidRDefault="00084E98" w:rsidP="00084E98">
      <w:pPr>
        <w:pStyle w:val="Heading3"/>
      </w:pPr>
      <w:r>
        <w:t>[Leaderboard]</w:t>
      </w:r>
    </w:p>
    <w:p w14:paraId="1D463BE8" w14:textId="77777777" w:rsidR="00084E98" w:rsidRDefault="00084E98" w:rsidP="00084E98">
      <w:pPr>
        <w:pStyle w:val="Heading4"/>
      </w:pPr>
      <w:r>
        <w:t>URL</w:t>
      </w:r>
    </w:p>
    <w:p w14:paraId="2A74ED6D" w14:textId="77777777" w:rsidR="00084E98" w:rsidRDefault="00084E98" w:rsidP="00084E98"/>
    <w:p w14:paraId="62C546A3" w14:textId="77777777" w:rsidR="00084E98" w:rsidRDefault="00084E98" w:rsidP="00084E98">
      <w:pPr>
        <w:pStyle w:val="Heading4"/>
      </w:pPr>
      <w:r>
        <w:t>Methodology</w:t>
      </w:r>
    </w:p>
    <w:p w14:paraId="4533C577" w14:textId="77777777" w:rsidR="00084E98" w:rsidRDefault="00084E98" w:rsidP="00084E98"/>
    <w:p w14:paraId="6E2B2F6F" w14:textId="77777777" w:rsidR="00084E98" w:rsidRDefault="00084E98" w:rsidP="00084E98">
      <w:pPr>
        <w:pStyle w:val="Heading4"/>
      </w:pPr>
      <w:r>
        <w:t>Benchmarks</w:t>
      </w:r>
    </w:p>
    <w:p w14:paraId="09C7A0ED" w14:textId="77777777" w:rsidR="00084E98" w:rsidRDefault="00084E98" w:rsidP="00084E98"/>
    <w:p w14:paraId="4A755147" w14:textId="77777777" w:rsidR="00084E98" w:rsidRDefault="00084E98" w:rsidP="00084E98">
      <w:pPr>
        <w:pStyle w:val="Heading2"/>
      </w:pPr>
      <w:r>
        <w:t>LATENCY</w:t>
      </w:r>
    </w:p>
    <w:p w14:paraId="11BBFEF1" w14:textId="77777777" w:rsidR="00084E98" w:rsidRDefault="00084E98" w:rsidP="00084E98">
      <w:pPr>
        <w:pStyle w:val="Heading3"/>
      </w:pPr>
      <w:r>
        <w:t>[Leaderboard]</w:t>
      </w:r>
    </w:p>
    <w:p w14:paraId="74301779" w14:textId="77777777" w:rsidR="00084E98" w:rsidRDefault="00084E98" w:rsidP="00084E98">
      <w:pPr>
        <w:pStyle w:val="Heading4"/>
      </w:pPr>
      <w:r>
        <w:t>URL</w:t>
      </w:r>
    </w:p>
    <w:p w14:paraId="74017870" w14:textId="77777777" w:rsidR="00084E98" w:rsidRDefault="00084E98" w:rsidP="00084E98"/>
    <w:p w14:paraId="777647B6" w14:textId="77777777" w:rsidR="00084E98" w:rsidRDefault="00084E98" w:rsidP="00084E98">
      <w:pPr>
        <w:pStyle w:val="Heading4"/>
      </w:pPr>
      <w:r>
        <w:t>Methodology</w:t>
      </w:r>
    </w:p>
    <w:p w14:paraId="0FAA0808" w14:textId="77777777" w:rsidR="00084E98" w:rsidRDefault="00084E98" w:rsidP="00084E98"/>
    <w:p w14:paraId="0902D893" w14:textId="77777777" w:rsidR="00084E98" w:rsidRDefault="00084E98" w:rsidP="00084E98">
      <w:pPr>
        <w:pStyle w:val="Heading4"/>
      </w:pPr>
      <w:r>
        <w:t>Benchmarks</w:t>
      </w:r>
    </w:p>
    <w:p w14:paraId="4D3B45AF" w14:textId="77777777" w:rsidR="00084E98" w:rsidRDefault="00084E98" w:rsidP="00084E98"/>
    <w:p w14:paraId="75ED32F2" w14:textId="77777777" w:rsidR="00084E98" w:rsidRDefault="00084E98" w:rsidP="00084E98">
      <w:pPr>
        <w:pStyle w:val="Heading3"/>
      </w:pPr>
      <w:r>
        <w:t>[Leaderboard]</w:t>
      </w:r>
    </w:p>
    <w:p w14:paraId="27C86F18" w14:textId="77777777" w:rsidR="00084E98" w:rsidRDefault="00084E98" w:rsidP="00084E98">
      <w:pPr>
        <w:pStyle w:val="Heading4"/>
      </w:pPr>
      <w:r>
        <w:t>URL</w:t>
      </w:r>
    </w:p>
    <w:p w14:paraId="4F5AA4E3" w14:textId="77777777" w:rsidR="00084E98" w:rsidRDefault="00084E98" w:rsidP="00084E98"/>
    <w:p w14:paraId="63748901" w14:textId="77777777" w:rsidR="00084E98" w:rsidRDefault="00084E98" w:rsidP="00084E98">
      <w:pPr>
        <w:pStyle w:val="Heading4"/>
      </w:pPr>
      <w:r>
        <w:t>Methodology</w:t>
      </w:r>
    </w:p>
    <w:p w14:paraId="08B8E4D3" w14:textId="77777777" w:rsidR="00084E98" w:rsidRDefault="00084E98" w:rsidP="00084E98"/>
    <w:p w14:paraId="382F36FD" w14:textId="77777777" w:rsidR="00084E98" w:rsidRDefault="00084E98" w:rsidP="00084E98">
      <w:pPr>
        <w:pStyle w:val="Heading4"/>
      </w:pPr>
      <w:r>
        <w:t>Benchmarks</w:t>
      </w:r>
    </w:p>
    <w:p w14:paraId="065D5491" w14:textId="77777777" w:rsidR="00084E98" w:rsidRDefault="00084E98" w:rsidP="00084E98"/>
    <w:p w14:paraId="4581EB2F" w14:textId="77777777" w:rsidR="00084E98" w:rsidRDefault="00084E98" w:rsidP="00084E98">
      <w:pPr>
        <w:pStyle w:val="Heading2"/>
      </w:pPr>
      <w:r>
        <w:t>COST</w:t>
      </w:r>
    </w:p>
    <w:p w14:paraId="24283FDE" w14:textId="77777777" w:rsidR="00084E98" w:rsidRDefault="00084E98" w:rsidP="00084E98">
      <w:pPr>
        <w:pStyle w:val="Heading3"/>
      </w:pPr>
      <w:r>
        <w:t>[Leaderboard]</w:t>
      </w:r>
    </w:p>
    <w:p w14:paraId="372700AA" w14:textId="77777777" w:rsidR="00084E98" w:rsidRDefault="00084E98" w:rsidP="00084E98">
      <w:pPr>
        <w:pStyle w:val="Heading4"/>
      </w:pPr>
      <w:r>
        <w:t>URL</w:t>
      </w:r>
    </w:p>
    <w:p w14:paraId="6E514B81" w14:textId="77777777" w:rsidR="00084E98" w:rsidRDefault="00084E98" w:rsidP="00084E98"/>
    <w:p w14:paraId="3FCA7439" w14:textId="77777777" w:rsidR="00084E98" w:rsidRDefault="00084E98" w:rsidP="00084E98">
      <w:pPr>
        <w:pStyle w:val="Heading4"/>
      </w:pPr>
      <w:r>
        <w:t>Methodology</w:t>
      </w:r>
    </w:p>
    <w:p w14:paraId="54D978F6" w14:textId="77777777" w:rsidR="00084E98" w:rsidRDefault="00084E98" w:rsidP="00084E98"/>
    <w:p w14:paraId="36024F6F" w14:textId="77777777" w:rsidR="00084E98" w:rsidRDefault="00084E98" w:rsidP="00084E98">
      <w:pPr>
        <w:pStyle w:val="Heading4"/>
      </w:pPr>
      <w:r>
        <w:lastRenderedPageBreak/>
        <w:t>Benchmarks</w:t>
      </w:r>
    </w:p>
    <w:p w14:paraId="11AE158A" w14:textId="77777777" w:rsidR="00084E98" w:rsidRDefault="00084E98" w:rsidP="00084E98"/>
    <w:p w14:paraId="5E7D1C28" w14:textId="77777777" w:rsidR="00084E98" w:rsidRDefault="00084E98" w:rsidP="00084E98">
      <w:pPr>
        <w:pStyle w:val="Heading3"/>
      </w:pPr>
      <w:r>
        <w:t>[Leaderboard]</w:t>
      </w:r>
    </w:p>
    <w:p w14:paraId="00AE203F" w14:textId="77777777" w:rsidR="00084E98" w:rsidRDefault="00084E98" w:rsidP="00084E98">
      <w:pPr>
        <w:pStyle w:val="Heading4"/>
      </w:pPr>
      <w:r>
        <w:t>URL</w:t>
      </w:r>
    </w:p>
    <w:p w14:paraId="3317D213" w14:textId="77777777" w:rsidR="00084E98" w:rsidRDefault="00084E98" w:rsidP="00084E98"/>
    <w:p w14:paraId="33E2FDCB" w14:textId="77777777" w:rsidR="00084E98" w:rsidRDefault="00084E98" w:rsidP="00084E98">
      <w:pPr>
        <w:pStyle w:val="Heading4"/>
      </w:pPr>
      <w:r>
        <w:t>Methodology</w:t>
      </w:r>
    </w:p>
    <w:p w14:paraId="262F2063" w14:textId="77777777" w:rsidR="00084E98" w:rsidRDefault="00084E98" w:rsidP="00084E98"/>
    <w:p w14:paraId="78FA4AAB" w14:textId="77777777" w:rsidR="00084E98" w:rsidRDefault="00084E98" w:rsidP="00084E98">
      <w:pPr>
        <w:pStyle w:val="Heading4"/>
      </w:pPr>
      <w:r>
        <w:t>Benchmarks</w:t>
      </w:r>
    </w:p>
    <w:p w14:paraId="350F7C5E" w14:textId="77777777" w:rsidR="00084E98" w:rsidRDefault="00084E98" w:rsidP="00084E98"/>
    <w:p w14:paraId="2E22F625" w14:textId="77777777" w:rsidR="00084E98" w:rsidRDefault="00084E98" w:rsidP="00084E98">
      <w:pPr>
        <w:pStyle w:val="Heading3"/>
      </w:pPr>
      <w:r>
        <w:t>[Leaderboard]</w:t>
      </w:r>
    </w:p>
    <w:p w14:paraId="0E49B4AC" w14:textId="77777777" w:rsidR="00084E98" w:rsidRDefault="00084E98" w:rsidP="00084E98">
      <w:pPr>
        <w:pStyle w:val="Heading4"/>
      </w:pPr>
      <w:r>
        <w:t>URL</w:t>
      </w:r>
    </w:p>
    <w:p w14:paraId="3CA4EC0C" w14:textId="77777777" w:rsidR="00084E98" w:rsidRDefault="00084E98" w:rsidP="00084E98"/>
    <w:p w14:paraId="1E005FBA" w14:textId="77777777" w:rsidR="00084E98" w:rsidRDefault="00084E98" w:rsidP="00084E98">
      <w:pPr>
        <w:pStyle w:val="Heading4"/>
      </w:pPr>
      <w:r>
        <w:t>Methodology</w:t>
      </w:r>
    </w:p>
    <w:p w14:paraId="0F653478" w14:textId="77777777" w:rsidR="00084E98" w:rsidRDefault="00084E98" w:rsidP="00084E98"/>
    <w:p w14:paraId="389AA787" w14:textId="77777777" w:rsidR="00084E98" w:rsidRDefault="00084E98" w:rsidP="00084E98">
      <w:pPr>
        <w:pStyle w:val="Heading4"/>
      </w:pPr>
      <w:r>
        <w:t>Benchmarks</w:t>
      </w:r>
    </w:p>
    <w:p w14:paraId="2019A7E8" w14:textId="77777777" w:rsidR="00084E98" w:rsidRDefault="00084E98" w:rsidP="00084E98"/>
    <w:p w14:paraId="134B3C29" w14:textId="77777777" w:rsidR="00084E98" w:rsidRDefault="00084E98" w:rsidP="00084E98">
      <w:pPr>
        <w:pStyle w:val="Heading3"/>
      </w:pPr>
      <w:r>
        <w:t>[Leaderboard]</w:t>
      </w:r>
    </w:p>
    <w:p w14:paraId="484FB24F" w14:textId="77777777" w:rsidR="00084E98" w:rsidRDefault="00084E98" w:rsidP="00084E98">
      <w:pPr>
        <w:pStyle w:val="Heading4"/>
      </w:pPr>
      <w:r>
        <w:t>URL</w:t>
      </w:r>
    </w:p>
    <w:p w14:paraId="34784A21" w14:textId="77777777" w:rsidR="00084E98" w:rsidRDefault="00084E98" w:rsidP="00084E98"/>
    <w:p w14:paraId="05C0AE22" w14:textId="77777777" w:rsidR="00084E98" w:rsidRDefault="00084E98" w:rsidP="00084E98">
      <w:pPr>
        <w:pStyle w:val="Heading4"/>
      </w:pPr>
      <w:r>
        <w:t>Methodology</w:t>
      </w:r>
    </w:p>
    <w:p w14:paraId="4BE4EF2B" w14:textId="77777777" w:rsidR="00084E98" w:rsidRDefault="00084E98" w:rsidP="00084E98"/>
    <w:p w14:paraId="28B833E4" w14:textId="77777777" w:rsidR="00084E98" w:rsidRDefault="00084E98" w:rsidP="00084E98">
      <w:pPr>
        <w:pStyle w:val="Heading4"/>
      </w:pPr>
      <w:r>
        <w:t>Benchmarks</w:t>
      </w:r>
    </w:p>
    <w:p w14:paraId="3DAB818D" w14:textId="77777777" w:rsidR="00084E98" w:rsidRDefault="00084E98" w:rsidP="00084E98"/>
    <w:p w14:paraId="7795E240" w14:textId="77777777" w:rsidR="00084E98" w:rsidRDefault="00084E98" w:rsidP="00084E98">
      <w:pPr>
        <w:pStyle w:val="Heading2"/>
      </w:pPr>
      <w:r>
        <w:lastRenderedPageBreak/>
        <w:t>CONTEXT WINDOW</w:t>
      </w:r>
    </w:p>
    <w:p w14:paraId="4C159DE5" w14:textId="77777777" w:rsidR="00084E98" w:rsidRDefault="00084E98" w:rsidP="00084E98">
      <w:pPr>
        <w:pStyle w:val="Heading3"/>
      </w:pPr>
      <w:r>
        <w:t>[Leaderboard]</w:t>
      </w:r>
    </w:p>
    <w:p w14:paraId="745742B7" w14:textId="77777777" w:rsidR="00084E98" w:rsidRDefault="00084E98" w:rsidP="00084E98">
      <w:pPr>
        <w:pStyle w:val="Heading4"/>
      </w:pPr>
      <w:r>
        <w:t>URL</w:t>
      </w:r>
    </w:p>
    <w:p w14:paraId="52A74F3B" w14:textId="77777777" w:rsidR="00084E98" w:rsidRDefault="00084E98" w:rsidP="00084E98"/>
    <w:p w14:paraId="779761DF" w14:textId="77777777" w:rsidR="00084E98" w:rsidRDefault="00084E98" w:rsidP="00084E98">
      <w:pPr>
        <w:pStyle w:val="Heading4"/>
      </w:pPr>
      <w:r>
        <w:t>Methodology</w:t>
      </w:r>
    </w:p>
    <w:p w14:paraId="0592A73E" w14:textId="77777777" w:rsidR="00084E98" w:rsidRDefault="00084E98" w:rsidP="00084E98"/>
    <w:p w14:paraId="6626B97B" w14:textId="77777777" w:rsidR="00084E98" w:rsidRDefault="00084E98" w:rsidP="00084E98">
      <w:pPr>
        <w:pStyle w:val="Heading4"/>
      </w:pPr>
      <w:r>
        <w:t>Benchmarks</w:t>
      </w:r>
    </w:p>
    <w:p w14:paraId="76A69A38" w14:textId="77777777" w:rsidR="00084E98" w:rsidRDefault="00084E98" w:rsidP="00084E98"/>
    <w:p w14:paraId="70773DD1" w14:textId="77777777" w:rsidR="00084E98" w:rsidRDefault="00084E98" w:rsidP="00084E98">
      <w:pPr>
        <w:pStyle w:val="Heading3"/>
      </w:pPr>
      <w:r>
        <w:t>[Leaderboard]</w:t>
      </w:r>
    </w:p>
    <w:p w14:paraId="298B7549" w14:textId="77777777" w:rsidR="00084E98" w:rsidRDefault="00084E98" w:rsidP="00084E98">
      <w:pPr>
        <w:pStyle w:val="Heading4"/>
      </w:pPr>
      <w:r>
        <w:t>URL</w:t>
      </w:r>
    </w:p>
    <w:p w14:paraId="661F3CD2" w14:textId="77777777" w:rsidR="00084E98" w:rsidRDefault="00084E98" w:rsidP="00084E98"/>
    <w:p w14:paraId="576D332F" w14:textId="77777777" w:rsidR="00084E98" w:rsidRDefault="00084E98" w:rsidP="00084E98">
      <w:pPr>
        <w:pStyle w:val="Heading4"/>
      </w:pPr>
      <w:r>
        <w:t>Methodology</w:t>
      </w:r>
    </w:p>
    <w:p w14:paraId="13516553" w14:textId="77777777" w:rsidR="00084E98" w:rsidRDefault="00084E98" w:rsidP="00084E98"/>
    <w:p w14:paraId="34A8CD10" w14:textId="77777777" w:rsidR="00084E98" w:rsidRDefault="00084E98" w:rsidP="00084E98">
      <w:pPr>
        <w:pStyle w:val="Heading4"/>
      </w:pPr>
      <w:r>
        <w:t>Benchmarks</w:t>
      </w:r>
    </w:p>
    <w:p w14:paraId="4ACFA339" w14:textId="77777777" w:rsidR="00084E98" w:rsidRDefault="00084E98" w:rsidP="00084E98"/>
    <w:p w14:paraId="1AB59554" w14:textId="77777777" w:rsidR="00084E98" w:rsidRDefault="00084E98" w:rsidP="00084E98">
      <w:pPr>
        <w:pStyle w:val="Heading3"/>
      </w:pPr>
      <w:r>
        <w:t>[Leaderboard]</w:t>
      </w:r>
    </w:p>
    <w:p w14:paraId="432E8644" w14:textId="77777777" w:rsidR="00084E98" w:rsidRDefault="00084E98" w:rsidP="00084E98">
      <w:pPr>
        <w:pStyle w:val="Heading4"/>
      </w:pPr>
      <w:r>
        <w:t>URL</w:t>
      </w:r>
    </w:p>
    <w:p w14:paraId="6AE1B4DE" w14:textId="77777777" w:rsidR="00084E98" w:rsidRDefault="00084E98" w:rsidP="00084E98"/>
    <w:p w14:paraId="6FE4A481" w14:textId="77777777" w:rsidR="00084E98" w:rsidRDefault="00084E98" w:rsidP="00084E98">
      <w:pPr>
        <w:pStyle w:val="Heading4"/>
      </w:pPr>
      <w:r>
        <w:t>Methodology</w:t>
      </w:r>
    </w:p>
    <w:p w14:paraId="3187CC72" w14:textId="77777777" w:rsidR="00084E98" w:rsidRDefault="00084E98" w:rsidP="00084E98"/>
    <w:p w14:paraId="41BAF453" w14:textId="77777777" w:rsidR="00084E98" w:rsidRDefault="00084E98" w:rsidP="00084E98">
      <w:pPr>
        <w:pStyle w:val="Heading4"/>
      </w:pPr>
      <w:r>
        <w:t>Benchmarks</w:t>
      </w:r>
    </w:p>
    <w:p w14:paraId="3C3BF5DC" w14:textId="77777777" w:rsidR="00084E98" w:rsidRDefault="00084E98" w:rsidP="00084E98"/>
    <w:p w14:paraId="6353CD5D" w14:textId="77777777" w:rsidR="00084E98" w:rsidRDefault="00084E98" w:rsidP="00084E98">
      <w:pPr>
        <w:pStyle w:val="Heading3"/>
      </w:pPr>
      <w:r>
        <w:lastRenderedPageBreak/>
        <w:t>[Leaderboard]</w:t>
      </w:r>
    </w:p>
    <w:p w14:paraId="20FA5DD3" w14:textId="77777777" w:rsidR="00084E98" w:rsidRDefault="00084E98" w:rsidP="00084E98">
      <w:pPr>
        <w:pStyle w:val="Heading4"/>
      </w:pPr>
      <w:r>
        <w:t>URL</w:t>
      </w:r>
    </w:p>
    <w:p w14:paraId="3FEE36DA" w14:textId="77777777" w:rsidR="00084E98" w:rsidRDefault="00084E98" w:rsidP="00084E98"/>
    <w:p w14:paraId="30BB22D0" w14:textId="77777777" w:rsidR="00084E98" w:rsidRDefault="00084E98" w:rsidP="00084E98">
      <w:pPr>
        <w:pStyle w:val="Heading4"/>
      </w:pPr>
      <w:r>
        <w:t>Methodology</w:t>
      </w:r>
    </w:p>
    <w:p w14:paraId="16334255" w14:textId="77777777" w:rsidR="00084E98" w:rsidRDefault="00084E98" w:rsidP="00084E98"/>
    <w:p w14:paraId="47847645" w14:textId="77777777" w:rsidR="00084E98" w:rsidRDefault="00084E98" w:rsidP="00084E98">
      <w:pPr>
        <w:pStyle w:val="Heading4"/>
      </w:pPr>
      <w:r>
        <w:t>Benchmarks</w:t>
      </w:r>
    </w:p>
    <w:p w14:paraId="3FBA022B" w14:textId="77777777" w:rsidR="00084E98" w:rsidRDefault="00084E98" w:rsidP="00084E98"/>
    <w:p w14:paraId="5DF201F0" w14:textId="77777777" w:rsidR="00084E98" w:rsidRDefault="00084E98" w:rsidP="00084E98"/>
    <w:p w14:paraId="30483974" w14:textId="2C6C2E25" w:rsidR="000D4233" w:rsidRDefault="000D4233" w:rsidP="000D4233">
      <w:pPr>
        <w:pStyle w:val="Heading1"/>
      </w:pPr>
      <w:r>
        <w:t>SOLVE MATH PROBLEMS</w:t>
      </w:r>
    </w:p>
    <w:p w14:paraId="2841379E" w14:textId="77777777" w:rsidR="00084E98" w:rsidRPr="00590A05" w:rsidRDefault="00084E98" w:rsidP="00084E98">
      <w:pPr>
        <w:pStyle w:val="Heading2"/>
      </w:pPr>
      <w:r>
        <w:t>QUALITY</w:t>
      </w:r>
    </w:p>
    <w:p w14:paraId="68FF83A9" w14:textId="77777777" w:rsidR="00084E98" w:rsidRPr="005F45E5" w:rsidRDefault="00084E98" w:rsidP="00084E98"/>
    <w:p w14:paraId="2D6ACD60" w14:textId="77777777" w:rsidR="00084E98" w:rsidRDefault="00084E98" w:rsidP="00084E98">
      <w:pPr>
        <w:pStyle w:val="Heading3"/>
      </w:pPr>
      <w:r>
        <w:t>[Leaderboard]</w:t>
      </w:r>
    </w:p>
    <w:p w14:paraId="7555B3B0" w14:textId="77777777" w:rsidR="00084E98" w:rsidRDefault="00084E98" w:rsidP="00084E98">
      <w:pPr>
        <w:pStyle w:val="Heading4"/>
      </w:pPr>
      <w:r>
        <w:t>URL</w:t>
      </w:r>
    </w:p>
    <w:p w14:paraId="73DB62A4" w14:textId="77777777" w:rsidR="00084E98" w:rsidRDefault="00084E98" w:rsidP="00084E98"/>
    <w:p w14:paraId="42642996" w14:textId="77777777" w:rsidR="00084E98" w:rsidRDefault="00084E98" w:rsidP="00084E98">
      <w:pPr>
        <w:pStyle w:val="Heading4"/>
      </w:pPr>
      <w:r>
        <w:t>Methodology</w:t>
      </w:r>
    </w:p>
    <w:p w14:paraId="179C2AA6" w14:textId="77777777" w:rsidR="00084E98" w:rsidRDefault="00084E98" w:rsidP="00084E98"/>
    <w:p w14:paraId="5D1CDCE6" w14:textId="77777777" w:rsidR="00084E98" w:rsidRDefault="00084E98" w:rsidP="00084E98">
      <w:pPr>
        <w:pStyle w:val="Heading4"/>
      </w:pPr>
      <w:r>
        <w:t>Benchmarks</w:t>
      </w:r>
    </w:p>
    <w:p w14:paraId="37533F0B" w14:textId="77777777" w:rsidR="00084E98" w:rsidRDefault="00084E98" w:rsidP="00084E98"/>
    <w:p w14:paraId="0FA65A85" w14:textId="77777777" w:rsidR="00084E98" w:rsidRDefault="00084E98" w:rsidP="00084E98">
      <w:pPr>
        <w:pStyle w:val="Heading3"/>
      </w:pPr>
      <w:r>
        <w:t>[Leaderboard]</w:t>
      </w:r>
    </w:p>
    <w:p w14:paraId="7BEB6BC4" w14:textId="77777777" w:rsidR="00084E98" w:rsidRDefault="00084E98" w:rsidP="00084E98">
      <w:pPr>
        <w:pStyle w:val="Heading4"/>
      </w:pPr>
      <w:r>
        <w:t>URL</w:t>
      </w:r>
    </w:p>
    <w:p w14:paraId="11923B09" w14:textId="77777777" w:rsidR="00084E98" w:rsidRDefault="00084E98" w:rsidP="00084E98"/>
    <w:p w14:paraId="31EF936C" w14:textId="77777777" w:rsidR="00084E98" w:rsidRDefault="00084E98" w:rsidP="00084E98">
      <w:pPr>
        <w:pStyle w:val="Heading4"/>
      </w:pPr>
      <w:r>
        <w:t>Methodology</w:t>
      </w:r>
    </w:p>
    <w:p w14:paraId="4EF77731" w14:textId="77777777" w:rsidR="00084E98" w:rsidRDefault="00084E98" w:rsidP="00084E98"/>
    <w:p w14:paraId="06A46E4B" w14:textId="77777777" w:rsidR="00084E98" w:rsidRDefault="00084E98" w:rsidP="00084E98">
      <w:pPr>
        <w:pStyle w:val="Heading4"/>
      </w:pPr>
      <w:r>
        <w:t>Benchmarks</w:t>
      </w:r>
    </w:p>
    <w:p w14:paraId="6D27DE67" w14:textId="77777777" w:rsidR="00084E98" w:rsidRDefault="00084E98" w:rsidP="00084E98"/>
    <w:p w14:paraId="2D8C073C" w14:textId="77777777" w:rsidR="00084E98" w:rsidRDefault="00084E98" w:rsidP="00084E98">
      <w:pPr>
        <w:pStyle w:val="Heading2"/>
      </w:pPr>
      <w:r>
        <w:t>SPEED</w:t>
      </w:r>
    </w:p>
    <w:p w14:paraId="6FFE5F56" w14:textId="77777777" w:rsidR="00084E98" w:rsidRDefault="00084E98" w:rsidP="00084E98">
      <w:pPr>
        <w:pStyle w:val="Heading3"/>
      </w:pPr>
      <w:r>
        <w:t>[Leaderboard]</w:t>
      </w:r>
    </w:p>
    <w:p w14:paraId="0C9C5E95" w14:textId="77777777" w:rsidR="00084E98" w:rsidRDefault="00084E98" w:rsidP="00084E98">
      <w:pPr>
        <w:pStyle w:val="Heading4"/>
      </w:pPr>
      <w:r>
        <w:t>URL</w:t>
      </w:r>
    </w:p>
    <w:p w14:paraId="65E522D0" w14:textId="77777777" w:rsidR="00084E98" w:rsidRDefault="00084E98" w:rsidP="00084E98"/>
    <w:p w14:paraId="2275779B" w14:textId="77777777" w:rsidR="00084E98" w:rsidRDefault="00084E98" w:rsidP="00084E98">
      <w:pPr>
        <w:pStyle w:val="Heading4"/>
      </w:pPr>
      <w:r>
        <w:t>Methodology</w:t>
      </w:r>
    </w:p>
    <w:p w14:paraId="0F7A3A52" w14:textId="77777777" w:rsidR="00084E98" w:rsidRDefault="00084E98" w:rsidP="00084E98"/>
    <w:p w14:paraId="5F1C1A6D" w14:textId="77777777" w:rsidR="00084E98" w:rsidRDefault="00084E98" w:rsidP="00084E98">
      <w:pPr>
        <w:pStyle w:val="Heading4"/>
      </w:pPr>
      <w:r>
        <w:t>Benchmarks</w:t>
      </w:r>
    </w:p>
    <w:p w14:paraId="542EC21B" w14:textId="77777777" w:rsidR="00084E98" w:rsidRPr="002C4FCB" w:rsidRDefault="00084E98" w:rsidP="00084E98"/>
    <w:p w14:paraId="20D95EFA" w14:textId="77777777" w:rsidR="00084E98" w:rsidRDefault="00084E98" w:rsidP="00084E98">
      <w:pPr>
        <w:pStyle w:val="Heading3"/>
      </w:pPr>
      <w:r>
        <w:t>[Leaderboard]</w:t>
      </w:r>
    </w:p>
    <w:p w14:paraId="4E1D5624" w14:textId="77777777" w:rsidR="00084E98" w:rsidRDefault="00084E98" w:rsidP="00084E98">
      <w:pPr>
        <w:pStyle w:val="Heading4"/>
      </w:pPr>
      <w:r>
        <w:t>URL</w:t>
      </w:r>
    </w:p>
    <w:p w14:paraId="567E7B31" w14:textId="77777777" w:rsidR="00084E98" w:rsidRDefault="00084E98" w:rsidP="00084E98"/>
    <w:p w14:paraId="4D48F804" w14:textId="77777777" w:rsidR="00084E98" w:rsidRDefault="00084E98" w:rsidP="00084E98">
      <w:pPr>
        <w:pStyle w:val="Heading4"/>
      </w:pPr>
      <w:r>
        <w:t>Methodology</w:t>
      </w:r>
    </w:p>
    <w:p w14:paraId="035F9CE8" w14:textId="77777777" w:rsidR="00084E98" w:rsidRDefault="00084E98" w:rsidP="00084E98"/>
    <w:p w14:paraId="06130F88" w14:textId="77777777" w:rsidR="00084E98" w:rsidRDefault="00084E98" w:rsidP="00084E98">
      <w:pPr>
        <w:pStyle w:val="Heading4"/>
      </w:pPr>
      <w:r>
        <w:t>Benchmarks</w:t>
      </w:r>
    </w:p>
    <w:p w14:paraId="24477E12" w14:textId="77777777" w:rsidR="00084E98" w:rsidRPr="002C4FCB" w:rsidRDefault="00084E98" w:rsidP="00084E98"/>
    <w:p w14:paraId="65BC2BB7" w14:textId="77777777" w:rsidR="00084E98" w:rsidRDefault="00084E98" w:rsidP="00084E98">
      <w:pPr>
        <w:pStyle w:val="Heading3"/>
      </w:pPr>
      <w:r>
        <w:t>[Leaderboard]</w:t>
      </w:r>
    </w:p>
    <w:p w14:paraId="7EE5E7A4" w14:textId="77777777" w:rsidR="00084E98" w:rsidRDefault="00084E98" w:rsidP="00084E98">
      <w:pPr>
        <w:pStyle w:val="Heading4"/>
      </w:pPr>
      <w:r>
        <w:t>URL</w:t>
      </w:r>
    </w:p>
    <w:p w14:paraId="54F46873" w14:textId="77777777" w:rsidR="00084E98" w:rsidRDefault="00084E98" w:rsidP="00084E98"/>
    <w:p w14:paraId="3F57F6F1" w14:textId="77777777" w:rsidR="00084E98" w:rsidRDefault="00084E98" w:rsidP="00084E98">
      <w:pPr>
        <w:pStyle w:val="Heading4"/>
      </w:pPr>
      <w:r>
        <w:t>Methodology</w:t>
      </w:r>
    </w:p>
    <w:p w14:paraId="2CA95C5C" w14:textId="77777777" w:rsidR="00084E98" w:rsidRDefault="00084E98" w:rsidP="00084E98"/>
    <w:p w14:paraId="784902F8" w14:textId="77777777" w:rsidR="00084E98" w:rsidRDefault="00084E98" w:rsidP="00084E98">
      <w:pPr>
        <w:pStyle w:val="Heading4"/>
      </w:pPr>
      <w:r>
        <w:t>Benchmarks</w:t>
      </w:r>
    </w:p>
    <w:p w14:paraId="2403E439" w14:textId="77777777" w:rsidR="00084E98" w:rsidRDefault="00084E98" w:rsidP="00084E98"/>
    <w:p w14:paraId="4457298F" w14:textId="77777777" w:rsidR="00084E98" w:rsidRDefault="00084E98" w:rsidP="00084E98">
      <w:pPr>
        <w:pStyle w:val="Heading2"/>
      </w:pPr>
      <w:r>
        <w:t>LATENCY</w:t>
      </w:r>
    </w:p>
    <w:p w14:paraId="5EE23E65" w14:textId="77777777" w:rsidR="00084E98" w:rsidRDefault="00084E98" w:rsidP="00084E98">
      <w:pPr>
        <w:pStyle w:val="Heading3"/>
      </w:pPr>
      <w:r>
        <w:t>[Leaderboard]</w:t>
      </w:r>
    </w:p>
    <w:p w14:paraId="288094AA" w14:textId="77777777" w:rsidR="00084E98" w:rsidRDefault="00084E98" w:rsidP="00084E98">
      <w:pPr>
        <w:pStyle w:val="Heading4"/>
      </w:pPr>
      <w:r>
        <w:t>URL</w:t>
      </w:r>
    </w:p>
    <w:p w14:paraId="67D40DC7" w14:textId="77777777" w:rsidR="00084E98" w:rsidRDefault="00084E98" w:rsidP="00084E98"/>
    <w:p w14:paraId="4D218B32" w14:textId="77777777" w:rsidR="00084E98" w:rsidRDefault="00084E98" w:rsidP="00084E98">
      <w:pPr>
        <w:pStyle w:val="Heading4"/>
      </w:pPr>
      <w:r>
        <w:t>Methodology</w:t>
      </w:r>
    </w:p>
    <w:p w14:paraId="1AE5D954" w14:textId="77777777" w:rsidR="00084E98" w:rsidRDefault="00084E98" w:rsidP="00084E98"/>
    <w:p w14:paraId="7ECF2F06" w14:textId="77777777" w:rsidR="00084E98" w:rsidRDefault="00084E98" w:rsidP="00084E98">
      <w:pPr>
        <w:pStyle w:val="Heading4"/>
      </w:pPr>
      <w:r>
        <w:t>Benchmarks</w:t>
      </w:r>
    </w:p>
    <w:p w14:paraId="6D4BEC44" w14:textId="77777777" w:rsidR="00084E98" w:rsidRDefault="00084E98" w:rsidP="00084E98"/>
    <w:p w14:paraId="14B3ECE9" w14:textId="77777777" w:rsidR="00084E98" w:rsidRDefault="00084E98" w:rsidP="00084E98">
      <w:pPr>
        <w:pStyle w:val="Heading3"/>
      </w:pPr>
      <w:r>
        <w:t>[Leaderboard]</w:t>
      </w:r>
    </w:p>
    <w:p w14:paraId="55945207" w14:textId="77777777" w:rsidR="00084E98" w:rsidRDefault="00084E98" w:rsidP="00084E98">
      <w:pPr>
        <w:pStyle w:val="Heading4"/>
      </w:pPr>
      <w:r>
        <w:t>URL</w:t>
      </w:r>
    </w:p>
    <w:p w14:paraId="361BB6E7" w14:textId="77777777" w:rsidR="00084E98" w:rsidRDefault="00084E98" w:rsidP="00084E98"/>
    <w:p w14:paraId="60448605" w14:textId="77777777" w:rsidR="00084E98" w:rsidRDefault="00084E98" w:rsidP="00084E98">
      <w:pPr>
        <w:pStyle w:val="Heading4"/>
      </w:pPr>
      <w:r>
        <w:t>Methodology</w:t>
      </w:r>
    </w:p>
    <w:p w14:paraId="3FD6604F" w14:textId="77777777" w:rsidR="00084E98" w:rsidRDefault="00084E98" w:rsidP="00084E98"/>
    <w:p w14:paraId="1E397F28" w14:textId="77777777" w:rsidR="00084E98" w:rsidRDefault="00084E98" w:rsidP="00084E98">
      <w:pPr>
        <w:pStyle w:val="Heading4"/>
      </w:pPr>
      <w:r>
        <w:t>Benchmarks</w:t>
      </w:r>
    </w:p>
    <w:p w14:paraId="1ECFEDD0" w14:textId="77777777" w:rsidR="00084E98" w:rsidRDefault="00084E98" w:rsidP="00084E98"/>
    <w:p w14:paraId="29E2F498" w14:textId="77777777" w:rsidR="00084E98" w:rsidRDefault="00084E98" w:rsidP="00084E98">
      <w:pPr>
        <w:pStyle w:val="Heading2"/>
      </w:pPr>
      <w:r>
        <w:t>COST</w:t>
      </w:r>
    </w:p>
    <w:p w14:paraId="02CE2F42" w14:textId="77777777" w:rsidR="00084E98" w:rsidRDefault="00084E98" w:rsidP="00084E98">
      <w:pPr>
        <w:pStyle w:val="Heading3"/>
      </w:pPr>
      <w:r>
        <w:t>[Leaderboard]</w:t>
      </w:r>
    </w:p>
    <w:p w14:paraId="3AF7A7C1" w14:textId="77777777" w:rsidR="00084E98" w:rsidRDefault="00084E98" w:rsidP="00084E98">
      <w:pPr>
        <w:pStyle w:val="Heading4"/>
      </w:pPr>
      <w:r>
        <w:t>URL</w:t>
      </w:r>
    </w:p>
    <w:p w14:paraId="49EB7A78" w14:textId="77777777" w:rsidR="00084E98" w:rsidRDefault="00084E98" w:rsidP="00084E98"/>
    <w:p w14:paraId="69C638E4" w14:textId="77777777" w:rsidR="00084E98" w:rsidRDefault="00084E98" w:rsidP="00084E98">
      <w:pPr>
        <w:pStyle w:val="Heading4"/>
      </w:pPr>
      <w:r>
        <w:lastRenderedPageBreak/>
        <w:t>Methodology</w:t>
      </w:r>
    </w:p>
    <w:p w14:paraId="748160DC" w14:textId="77777777" w:rsidR="00084E98" w:rsidRDefault="00084E98" w:rsidP="00084E98"/>
    <w:p w14:paraId="226DD68E" w14:textId="77777777" w:rsidR="00084E98" w:rsidRDefault="00084E98" w:rsidP="00084E98">
      <w:pPr>
        <w:pStyle w:val="Heading4"/>
      </w:pPr>
      <w:r>
        <w:t>Benchmarks</w:t>
      </w:r>
    </w:p>
    <w:p w14:paraId="6ACCB829" w14:textId="77777777" w:rsidR="00084E98" w:rsidRDefault="00084E98" w:rsidP="00084E98"/>
    <w:p w14:paraId="4AC1EE09" w14:textId="77777777" w:rsidR="00084E98" w:rsidRDefault="00084E98" w:rsidP="00084E98">
      <w:pPr>
        <w:pStyle w:val="Heading3"/>
      </w:pPr>
      <w:r>
        <w:t>[Leaderboard]</w:t>
      </w:r>
    </w:p>
    <w:p w14:paraId="0CD5B3E7" w14:textId="77777777" w:rsidR="00084E98" w:rsidRDefault="00084E98" w:rsidP="00084E98">
      <w:pPr>
        <w:pStyle w:val="Heading4"/>
      </w:pPr>
      <w:r>
        <w:t>URL</w:t>
      </w:r>
    </w:p>
    <w:p w14:paraId="7D635638" w14:textId="77777777" w:rsidR="00084E98" w:rsidRDefault="00084E98" w:rsidP="00084E98"/>
    <w:p w14:paraId="66EF901D" w14:textId="77777777" w:rsidR="00084E98" w:rsidRDefault="00084E98" w:rsidP="00084E98">
      <w:pPr>
        <w:pStyle w:val="Heading4"/>
      </w:pPr>
      <w:r>
        <w:t>Methodology</w:t>
      </w:r>
    </w:p>
    <w:p w14:paraId="0F78866C" w14:textId="77777777" w:rsidR="00084E98" w:rsidRDefault="00084E98" w:rsidP="00084E98"/>
    <w:p w14:paraId="1DC9A791" w14:textId="77777777" w:rsidR="00084E98" w:rsidRDefault="00084E98" w:rsidP="00084E98">
      <w:pPr>
        <w:pStyle w:val="Heading4"/>
      </w:pPr>
      <w:r>
        <w:t>Benchmarks</w:t>
      </w:r>
    </w:p>
    <w:p w14:paraId="5C2E2058" w14:textId="77777777" w:rsidR="00084E98" w:rsidRDefault="00084E98" w:rsidP="00084E98"/>
    <w:p w14:paraId="709BB26C" w14:textId="77777777" w:rsidR="00084E98" w:rsidRDefault="00084E98" w:rsidP="00084E98">
      <w:pPr>
        <w:pStyle w:val="Heading3"/>
      </w:pPr>
      <w:r>
        <w:t>[Leaderboard]</w:t>
      </w:r>
    </w:p>
    <w:p w14:paraId="2018CD00" w14:textId="77777777" w:rsidR="00084E98" w:rsidRDefault="00084E98" w:rsidP="00084E98">
      <w:pPr>
        <w:pStyle w:val="Heading4"/>
      </w:pPr>
      <w:r>
        <w:t>URL</w:t>
      </w:r>
    </w:p>
    <w:p w14:paraId="727D44E6" w14:textId="77777777" w:rsidR="00084E98" w:rsidRDefault="00084E98" w:rsidP="00084E98"/>
    <w:p w14:paraId="4AC92BD5" w14:textId="77777777" w:rsidR="00084E98" w:rsidRDefault="00084E98" w:rsidP="00084E98">
      <w:pPr>
        <w:pStyle w:val="Heading4"/>
      </w:pPr>
      <w:r>
        <w:t>Methodology</w:t>
      </w:r>
    </w:p>
    <w:p w14:paraId="22A36305" w14:textId="77777777" w:rsidR="00084E98" w:rsidRDefault="00084E98" w:rsidP="00084E98"/>
    <w:p w14:paraId="711A8C15" w14:textId="77777777" w:rsidR="00084E98" w:rsidRDefault="00084E98" w:rsidP="00084E98">
      <w:pPr>
        <w:pStyle w:val="Heading4"/>
      </w:pPr>
      <w:r>
        <w:t>Benchmarks</w:t>
      </w:r>
    </w:p>
    <w:p w14:paraId="227CF698" w14:textId="77777777" w:rsidR="00084E98" w:rsidRDefault="00084E98" w:rsidP="00084E98"/>
    <w:p w14:paraId="2F0CED87" w14:textId="77777777" w:rsidR="00084E98" w:rsidRDefault="00084E98" w:rsidP="00084E98">
      <w:pPr>
        <w:pStyle w:val="Heading3"/>
      </w:pPr>
      <w:r>
        <w:t>[Leaderboard]</w:t>
      </w:r>
    </w:p>
    <w:p w14:paraId="1E011263" w14:textId="77777777" w:rsidR="00084E98" w:rsidRDefault="00084E98" w:rsidP="00084E98">
      <w:pPr>
        <w:pStyle w:val="Heading4"/>
      </w:pPr>
      <w:r>
        <w:t>URL</w:t>
      </w:r>
    </w:p>
    <w:p w14:paraId="2A2B183D" w14:textId="77777777" w:rsidR="00084E98" w:rsidRDefault="00084E98" w:rsidP="00084E98"/>
    <w:p w14:paraId="524D9F72" w14:textId="77777777" w:rsidR="00084E98" w:rsidRDefault="00084E98" w:rsidP="00084E98">
      <w:pPr>
        <w:pStyle w:val="Heading4"/>
      </w:pPr>
      <w:r>
        <w:t>Methodology</w:t>
      </w:r>
    </w:p>
    <w:p w14:paraId="06EAB69A" w14:textId="77777777" w:rsidR="00084E98" w:rsidRDefault="00084E98" w:rsidP="00084E98"/>
    <w:p w14:paraId="756BF1C8" w14:textId="77777777" w:rsidR="00084E98" w:rsidRDefault="00084E98" w:rsidP="00084E98">
      <w:pPr>
        <w:pStyle w:val="Heading4"/>
      </w:pPr>
      <w:r>
        <w:lastRenderedPageBreak/>
        <w:t>Benchmarks</w:t>
      </w:r>
    </w:p>
    <w:p w14:paraId="49277C91" w14:textId="77777777" w:rsidR="00084E98" w:rsidRDefault="00084E98" w:rsidP="00084E98"/>
    <w:p w14:paraId="0AE2AAB5" w14:textId="77777777" w:rsidR="00084E98" w:rsidRDefault="00084E98" w:rsidP="00084E98">
      <w:pPr>
        <w:pStyle w:val="Heading2"/>
      </w:pPr>
      <w:r>
        <w:t>CONTEXT WINDOW</w:t>
      </w:r>
    </w:p>
    <w:p w14:paraId="34BBA80A" w14:textId="77777777" w:rsidR="00084E98" w:rsidRDefault="00084E98" w:rsidP="00084E98">
      <w:pPr>
        <w:pStyle w:val="Heading3"/>
      </w:pPr>
      <w:r>
        <w:t>[Leaderboard]</w:t>
      </w:r>
    </w:p>
    <w:p w14:paraId="1E2A49A6" w14:textId="77777777" w:rsidR="00084E98" w:rsidRDefault="00084E98" w:rsidP="00084E98">
      <w:pPr>
        <w:pStyle w:val="Heading4"/>
      </w:pPr>
      <w:r>
        <w:t>URL</w:t>
      </w:r>
    </w:p>
    <w:p w14:paraId="575819C1" w14:textId="77777777" w:rsidR="00084E98" w:rsidRDefault="00084E98" w:rsidP="00084E98"/>
    <w:p w14:paraId="69E0E0A5" w14:textId="77777777" w:rsidR="00084E98" w:rsidRDefault="00084E98" w:rsidP="00084E98">
      <w:pPr>
        <w:pStyle w:val="Heading4"/>
      </w:pPr>
      <w:r>
        <w:t>Methodology</w:t>
      </w:r>
    </w:p>
    <w:p w14:paraId="73170A7B" w14:textId="77777777" w:rsidR="00084E98" w:rsidRDefault="00084E98" w:rsidP="00084E98"/>
    <w:p w14:paraId="55FA0A24" w14:textId="77777777" w:rsidR="00084E98" w:rsidRDefault="00084E98" w:rsidP="00084E98">
      <w:pPr>
        <w:pStyle w:val="Heading4"/>
      </w:pPr>
      <w:r>
        <w:t>Benchmarks</w:t>
      </w:r>
    </w:p>
    <w:p w14:paraId="7463F1D9" w14:textId="77777777" w:rsidR="00084E98" w:rsidRDefault="00084E98" w:rsidP="00084E98"/>
    <w:p w14:paraId="39420BD1" w14:textId="77777777" w:rsidR="00084E98" w:rsidRDefault="00084E98" w:rsidP="00084E98">
      <w:pPr>
        <w:pStyle w:val="Heading3"/>
      </w:pPr>
      <w:r>
        <w:t>[Leaderboard]</w:t>
      </w:r>
    </w:p>
    <w:p w14:paraId="35CC1FAD" w14:textId="77777777" w:rsidR="00084E98" w:rsidRDefault="00084E98" w:rsidP="00084E98">
      <w:pPr>
        <w:pStyle w:val="Heading4"/>
      </w:pPr>
      <w:r>
        <w:t>URL</w:t>
      </w:r>
    </w:p>
    <w:p w14:paraId="72E80603" w14:textId="77777777" w:rsidR="00084E98" w:rsidRDefault="00084E98" w:rsidP="00084E98"/>
    <w:p w14:paraId="4A3B9CF2" w14:textId="77777777" w:rsidR="00084E98" w:rsidRDefault="00084E98" w:rsidP="00084E98">
      <w:pPr>
        <w:pStyle w:val="Heading4"/>
      </w:pPr>
      <w:r>
        <w:t>Methodology</w:t>
      </w:r>
    </w:p>
    <w:p w14:paraId="6C00D37E" w14:textId="77777777" w:rsidR="00084E98" w:rsidRDefault="00084E98" w:rsidP="00084E98"/>
    <w:p w14:paraId="76BE71F8" w14:textId="77777777" w:rsidR="00084E98" w:rsidRDefault="00084E98" w:rsidP="00084E98">
      <w:pPr>
        <w:pStyle w:val="Heading4"/>
      </w:pPr>
      <w:r>
        <w:t>Benchmarks</w:t>
      </w:r>
    </w:p>
    <w:p w14:paraId="03273833" w14:textId="77777777" w:rsidR="00084E98" w:rsidRDefault="00084E98" w:rsidP="00084E98"/>
    <w:p w14:paraId="12A3AECF" w14:textId="77777777" w:rsidR="00084E98" w:rsidRDefault="00084E98" w:rsidP="00084E98">
      <w:pPr>
        <w:pStyle w:val="Heading3"/>
      </w:pPr>
      <w:r>
        <w:t>[Leaderboard]</w:t>
      </w:r>
    </w:p>
    <w:p w14:paraId="2C75EA1C" w14:textId="77777777" w:rsidR="00084E98" w:rsidRDefault="00084E98" w:rsidP="00084E98">
      <w:pPr>
        <w:pStyle w:val="Heading4"/>
      </w:pPr>
      <w:r>
        <w:t>URL</w:t>
      </w:r>
    </w:p>
    <w:p w14:paraId="42A2F369" w14:textId="77777777" w:rsidR="00084E98" w:rsidRDefault="00084E98" w:rsidP="00084E98"/>
    <w:p w14:paraId="0060E8AD" w14:textId="77777777" w:rsidR="00084E98" w:rsidRDefault="00084E98" w:rsidP="00084E98">
      <w:pPr>
        <w:pStyle w:val="Heading4"/>
      </w:pPr>
      <w:r>
        <w:t>Methodology</w:t>
      </w:r>
    </w:p>
    <w:p w14:paraId="20CAED0C" w14:textId="77777777" w:rsidR="00084E98" w:rsidRDefault="00084E98" w:rsidP="00084E98"/>
    <w:p w14:paraId="23F4A1AE" w14:textId="77777777" w:rsidR="00084E98" w:rsidRDefault="00084E98" w:rsidP="00084E98">
      <w:pPr>
        <w:pStyle w:val="Heading4"/>
      </w:pPr>
      <w:r>
        <w:lastRenderedPageBreak/>
        <w:t>Benchmarks</w:t>
      </w:r>
    </w:p>
    <w:p w14:paraId="7AEB5A89" w14:textId="77777777" w:rsidR="00084E98" w:rsidRDefault="00084E98" w:rsidP="00084E98"/>
    <w:p w14:paraId="31FD412B" w14:textId="77777777" w:rsidR="00084E98" w:rsidRDefault="00084E98" w:rsidP="00084E98">
      <w:pPr>
        <w:pStyle w:val="Heading3"/>
      </w:pPr>
      <w:r>
        <w:t>[Leaderboard]</w:t>
      </w:r>
    </w:p>
    <w:p w14:paraId="5BB9CACA" w14:textId="77777777" w:rsidR="00084E98" w:rsidRDefault="00084E98" w:rsidP="00084E98">
      <w:pPr>
        <w:pStyle w:val="Heading4"/>
      </w:pPr>
      <w:r>
        <w:t>URL</w:t>
      </w:r>
    </w:p>
    <w:p w14:paraId="01A57BC2" w14:textId="77777777" w:rsidR="00084E98" w:rsidRDefault="00084E98" w:rsidP="00084E98"/>
    <w:p w14:paraId="448962D2" w14:textId="77777777" w:rsidR="00084E98" w:rsidRDefault="00084E98" w:rsidP="00084E98">
      <w:pPr>
        <w:pStyle w:val="Heading4"/>
      </w:pPr>
      <w:r>
        <w:t>Methodology</w:t>
      </w:r>
    </w:p>
    <w:p w14:paraId="65A0E59C" w14:textId="77777777" w:rsidR="00084E98" w:rsidRDefault="00084E98" w:rsidP="00084E98"/>
    <w:p w14:paraId="68957660" w14:textId="77777777" w:rsidR="00084E98" w:rsidRDefault="00084E98" w:rsidP="00084E98">
      <w:pPr>
        <w:pStyle w:val="Heading4"/>
      </w:pPr>
      <w:r>
        <w:t>Benchmarks</w:t>
      </w:r>
    </w:p>
    <w:p w14:paraId="48EB1F82" w14:textId="77777777" w:rsidR="00084E98" w:rsidRDefault="00084E98" w:rsidP="00084E98"/>
    <w:p w14:paraId="7F24A7DF" w14:textId="77777777" w:rsidR="00084E98" w:rsidRDefault="00084E98" w:rsidP="00084E98"/>
    <w:p w14:paraId="0B9C9408" w14:textId="365FC514" w:rsidR="000D4233" w:rsidRDefault="000D4233" w:rsidP="000D4233">
      <w:pPr>
        <w:pStyle w:val="Heading1"/>
      </w:pPr>
      <w:r>
        <w:t>CONVERT SPEECH TO TEXT</w:t>
      </w:r>
    </w:p>
    <w:p w14:paraId="10E7A9B6" w14:textId="77777777" w:rsidR="000D4233" w:rsidRDefault="000D4233" w:rsidP="000D4233"/>
    <w:p w14:paraId="3C491A8F" w14:textId="77777777" w:rsidR="00084E98" w:rsidRPr="00590A05" w:rsidRDefault="00084E98" w:rsidP="00084E98">
      <w:pPr>
        <w:pStyle w:val="Heading2"/>
      </w:pPr>
      <w:r>
        <w:t>QUALITY</w:t>
      </w:r>
    </w:p>
    <w:p w14:paraId="5B8CC63A" w14:textId="77777777" w:rsidR="00084E98" w:rsidRPr="005F45E5" w:rsidRDefault="00084E98" w:rsidP="00084E98"/>
    <w:p w14:paraId="429D7696" w14:textId="77777777" w:rsidR="00084E98" w:rsidRDefault="00084E98" w:rsidP="00084E98">
      <w:pPr>
        <w:pStyle w:val="Heading3"/>
      </w:pPr>
      <w:r>
        <w:t>[Leaderboard]</w:t>
      </w:r>
    </w:p>
    <w:p w14:paraId="2DDB3854" w14:textId="77777777" w:rsidR="00084E98" w:rsidRDefault="00084E98" w:rsidP="00084E98">
      <w:pPr>
        <w:pStyle w:val="Heading4"/>
      </w:pPr>
      <w:r>
        <w:t>URL</w:t>
      </w:r>
    </w:p>
    <w:p w14:paraId="4E0CAE34" w14:textId="77777777" w:rsidR="00084E98" w:rsidRDefault="00084E98" w:rsidP="00084E98"/>
    <w:p w14:paraId="5783E9DD" w14:textId="77777777" w:rsidR="00084E98" w:rsidRDefault="00084E98" w:rsidP="00084E98">
      <w:pPr>
        <w:pStyle w:val="Heading4"/>
      </w:pPr>
      <w:r>
        <w:t>Methodology</w:t>
      </w:r>
    </w:p>
    <w:p w14:paraId="7AAFAF7A" w14:textId="77777777" w:rsidR="00084E98" w:rsidRDefault="00084E98" w:rsidP="00084E98"/>
    <w:p w14:paraId="40EBE69D" w14:textId="77777777" w:rsidR="00084E98" w:rsidRDefault="00084E98" w:rsidP="00084E98">
      <w:pPr>
        <w:pStyle w:val="Heading4"/>
      </w:pPr>
      <w:r>
        <w:t>Benchmarks</w:t>
      </w:r>
    </w:p>
    <w:p w14:paraId="34FAE24A" w14:textId="77777777" w:rsidR="00084E98" w:rsidRDefault="00084E98" w:rsidP="00084E98"/>
    <w:p w14:paraId="17C7EEC7" w14:textId="77777777" w:rsidR="00084E98" w:rsidRDefault="00084E98" w:rsidP="00084E98">
      <w:pPr>
        <w:pStyle w:val="Heading3"/>
      </w:pPr>
      <w:r>
        <w:t>[Leaderboard]</w:t>
      </w:r>
    </w:p>
    <w:p w14:paraId="6C1FFD1D" w14:textId="77777777" w:rsidR="00084E98" w:rsidRDefault="00084E98" w:rsidP="00084E98">
      <w:pPr>
        <w:pStyle w:val="Heading4"/>
      </w:pPr>
      <w:r>
        <w:lastRenderedPageBreak/>
        <w:t>URL</w:t>
      </w:r>
    </w:p>
    <w:p w14:paraId="223E43EA" w14:textId="77777777" w:rsidR="00084E98" w:rsidRDefault="00084E98" w:rsidP="00084E98"/>
    <w:p w14:paraId="49C01D95" w14:textId="77777777" w:rsidR="00084E98" w:rsidRDefault="00084E98" w:rsidP="00084E98">
      <w:pPr>
        <w:pStyle w:val="Heading4"/>
      </w:pPr>
      <w:r>
        <w:t>Methodology</w:t>
      </w:r>
    </w:p>
    <w:p w14:paraId="6A3BB218" w14:textId="77777777" w:rsidR="00084E98" w:rsidRDefault="00084E98" w:rsidP="00084E98"/>
    <w:p w14:paraId="0F2C422D" w14:textId="77777777" w:rsidR="00084E98" w:rsidRDefault="00084E98" w:rsidP="00084E98">
      <w:pPr>
        <w:pStyle w:val="Heading4"/>
      </w:pPr>
      <w:r>
        <w:t>Benchmarks</w:t>
      </w:r>
    </w:p>
    <w:p w14:paraId="2FF36AB3" w14:textId="77777777" w:rsidR="00084E98" w:rsidRDefault="00084E98" w:rsidP="00084E98"/>
    <w:p w14:paraId="28513144" w14:textId="77777777" w:rsidR="00084E98" w:rsidRDefault="00084E98" w:rsidP="00084E98">
      <w:pPr>
        <w:pStyle w:val="Heading2"/>
      </w:pPr>
      <w:r>
        <w:t>SPEED</w:t>
      </w:r>
    </w:p>
    <w:p w14:paraId="4DDBC82E" w14:textId="77777777" w:rsidR="00084E98" w:rsidRDefault="00084E98" w:rsidP="00084E98">
      <w:pPr>
        <w:pStyle w:val="Heading3"/>
      </w:pPr>
      <w:r>
        <w:t>[Leaderboard]</w:t>
      </w:r>
    </w:p>
    <w:p w14:paraId="039B7BAF" w14:textId="77777777" w:rsidR="00084E98" w:rsidRDefault="00084E98" w:rsidP="00084E98">
      <w:pPr>
        <w:pStyle w:val="Heading4"/>
      </w:pPr>
      <w:r>
        <w:t>URL</w:t>
      </w:r>
    </w:p>
    <w:p w14:paraId="7EE49C6C" w14:textId="77777777" w:rsidR="00084E98" w:rsidRDefault="00084E98" w:rsidP="00084E98"/>
    <w:p w14:paraId="2351CFC0" w14:textId="77777777" w:rsidR="00084E98" w:rsidRDefault="00084E98" w:rsidP="00084E98">
      <w:pPr>
        <w:pStyle w:val="Heading4"/>
      </w:pPr>
      <w:r>
        <w:t>Methodology</w:t>
      </w:r>
    </w:p>
    <w:p w14:paraId="149BBD9D" w14:textId="77777777" w:rsidR="00084E98" w:rsidRDefault="00084E98" w:rsidP="00084E98"/>
    <w:p w14:paraId="35C5E0BD" w14:textId="77777777" w:rsidR="00084E98" w:rsidRDefault="00084E98" w:rsidP="00084E98">
      <w:pPr>
        <w:pStyle w:val="Heading4"/>
      </w:pPr>
      <w:r>
        <w:t>Benchmarks</w:t>
      </w:r>
    </w:p>
    <w:p w14:paraId="034B8F0D" w14:textId="77777777" w:rsidR="00084E98" w:rsidRPr="002C4FCB" w:rsidRDefault="00084E98" w:rsidP="00084E98"/>
    <w:p w14:paraId="04BB97C7" w14:textId="77777777" w:rsidR="00084E98" w:rsidRDefault="00084E98" w:rsidP="00084E98">
      <w:pPr>
        <w:pStyle w:val="Heading3"/>
      </w:pPr>
      <w:r>
        <w:t>[Leaderboard]</w:t>
      </w:r>
    </w:p>
    <w:p w14:paraId="2BBA6DA9" w14:textId="77777777" w:rsidR="00084E98" w:rsidRDefault="00084E98" w:rsidP="00084E98">
      <w:pPr>
        <w:pStyle w:val="Heading4"/>
      </w:pPr>
      <w:r>
        <w:t>URL</w:t>
      </w:r>
    </w:p>
    <w:p w14:paraId="2A0DB7FD" w14:textId="77777777" w:rsidR="00084E98" w:rsidRDefault="00084E98" w:rsidP="00084E98"/>
    <w:p w14:paraId="6B583A10" w14:textId="77777777" w:rsidR="00084E98" w:rsidRDefault="00084E98" w:rsidP="00084E98">
      <w:pPr>
        <w:pStyle w:val="Heading4"/>
      </w:pPr>
      <w:r>
        <w:t>Methodology</w:t>
      </w:r>
    </w:p>
    <w:p w14:paraId="32B87581" w14:textId="77777777" w:rsidR="00084E98" w:rsidRDefault="00084E98" w:rsidP="00084E98"/>
    <w:p w14:paraId="6980B77E" w14:textId="77777777" w:rsidR="00084E98" w:rsidRDefault="00084E98" w:rsidP="00084E98">
      <w:pPr>
        <w:pStyle w:val="Heading4"/>
      </w:pPr>
      <w:r>
        <w:t>Benchmarks</w:t>
      </w:r>
    </w:p>
    <w:p w14:paraId="0A0C509E" w14:textId="77777777" w:rsidR="00084E98" w:rsidRPr="002C4FCB" w:rsidRDefault="00084E98" w:rsidP="00084E98"/>
    <w:p w14:paraId="157D69D5" w14:textId="77777777" w:rsidR="00084E98" w:rsidRDefault="00084E98" w:rsidP="00084E98">
      <w:pPr>
        <w:pStyle w:val="Heading3"/>
      </w:pPr>
      <w:r>
        <w:t>[Leaderboard]</w:t>
      </w:r>
    </w:p>
    <w:p w14:paraId="0751DF35" w14:textId="77777777" w:rsidR="00084E98" w:rsidRDefault="00084E98" w:rsidP="00084E98">
      <w:pPr>
        <w:pStyle w:val="Heading4"/>
      </w:pPr>
      <w:r>
        <w:lastRenderedPageBreak/>
        <w:t>URL</w:t>
      </w:r>
    </w:p>
    <w:p w14:paraId="6AECAB06" w14:textId="77777777" w:rsidR="00084E98" w:rsidRDefault="00084E98" w:rsidP="00084E98"/>
    <w:p w14:paraId="1469FCEB" w14:textId="77777777" w:rsidR="00084E98" w:rsidRDefault="00084E98" w:rsidP="00084E98">
      <w:pPr>
        <w:pStyle w:val="Heading4"/>
      </w:pPr>
      <w:r>
        <w:t>Methodology</w:t>
      </w:r>
    </w:p>
    <w:p w14:paraId="4118810A" w14:textId="77777777" w:rsidR="00084E98" w:rsidRDefault="00084E98" w:rsidP="00084E98"/>
    <w:p w14:paraId="641B22EA" w14:textId="77777777" w:rsidR="00084E98" w:rsidRDefault="00084E98" w:rsidP="00084E98">
      <w:pPr>
        <w:pStyle w:val="Heading4"/>
      </w:pPr>
      <w:r>
        <w:t>Benchmarks</w:t>
      </w:r>
    </w:p>
    <w:p w14:paraId="00175363" w14:textId="77777777" w:rsidR="00084E98" w:rsidRDefault="00084E98" w:rsidP="00084E98"/>
    <w:p w14:paraId="19E6B16B" w14:textId="77777777" w:rsidR="00084E98" w:rsidRDefault="00084E98" w:rsidP="00084E98">
      <w:pPr>
        <w:pStyle w:val="Heading2"/>
      </w:pPr>
      <w:r>
        <w:t>LATENCY</w:t>
      </w:r>
    </w:p>
    <w:p w14:paraId="42310F0B" w14:textId="77777777" w:rsidR="00084E98" w:rsidRDefault="00084E98" w:rsidP="00084E98">
      <w:pPr>
        <w:pStyle w:val="Heading3"/>
      </w:pPr>
      <w:r>
        <w:t>[Leaderboard]</w:t>
      </w:r>
    </w:p>
    <w:p w14:paraId="6F1AF0D4" w14:textId="77777777" w:rsidR="00084E98" w:rsidRDefault="00084E98" w:rsidP="00084E98">
      <w:pPr>
        <w:pStyle w:val="Heading4"/>
      </w:pPr>
      <w:r>
        <w:t>URL</w:t>
      </w:r>
    </w:p>
    <w:p w14:paraId="7795E8DA" w14:textId="77777777" w:rsidR="00084E98" w:rsidRDefault="00084E98" w:rsidP="00084E98"/>
    <w:p w14:paraId="4D12EC81" w14:textId="77777777" w:rsidR="00084E98" w:rsidRDefault="00084E98" w:rsidP="00084E98">
      <w:pPr>
        <w:pStyle w:val="Heading4"/>
      </w:pPr>
      <w:r>
        <w:t>Methodology</w:t>
      </w:r>
    </w:p>
    <w:p w14:paraId="6A07EDB2" w14:textId="77777777" w:rsidR="00084E98" w:rsidRDefault="00084E98" w:rsidP="00084E98"/>
    <w:p w14:paraId="4D36C7E4" w14:textId="77777777" w:rsidR="00084E98" w:rsidRDefault="00084E98" w:rsidP="00084E98">
      <w:pPr>
        <w:pStyle w:val="Heading4"/>
      </w:pPr>
      <w:r>
        <w:t>Benchmarks</w:t>
      </w:r>
    </w:p>
    <w:p w14:paraId="499F43D4" w14:textId="77777777" w:rsidR="00084E98" w:rsidRDefault="00084E98" w:rsidP="00084E98"/>
    <w:p w14:paraId="7DF9F939" w14:textId="77777777" w:rsidR="00084E98" w:rsidRDefault="00084E98" w:rsidP="00084E98">
      <w:pPr>
        <w:pStyle w:val="Heading3"/>
      </w:pPr>
      <w:r>
        <w:t>[Leaderboard]</w:t>
      </w:r>
    </w:p>
    <w:p w14:paraId="79DAFE68" w14:textId="77777777" w:rsidR="00084E98" w:rsidRDefault="00084E98" w:rsidP="00084E98">
      <w:pPr>
        <w:pStyle w:val="Heading4"/>
      </w:pPr>
      <w:r>
        <w:t>URL</w:t>
      </w:r>
    </w:p>
    <w:p w14:paraId="615EE1FA" w14:textId="77777777" w:rsidR="00084E98" w:rsidRDefault="00084E98" w:rsidP="00084E98"/>
    <w:p w14:paraId="101019F3" w14:textId="77777777" w:rsidR="00084E98" w:rsidRDefault="00084E98" w:rsidP="00084E98">
      <w:pPr>
        <w:pStyle w:val="Heading4"/>
      </w:pPr>
      <w:r>
        <w:t>Methodology</w:t>
      </w:r>
    </w:p>
    <w:p w14:paraId="54C048DB" w14:textId="77777777" w:rsidR="00084E98" w:rsidRDefault="00084E98" w:rsidP="00084E98"/>
    <w:p w14:paraId="6FB7E1A2" w14:textId="77777777" w:rsidR="00084E98" w:rsidRDefault="00084E98" w:rsidP="00084E98">
      <w:pPr>
        <w:pStyle w:val="Heading4"/>
      </w:pPr>
      <w:r>
        <w:t>Benchmarks</w:t>
      </w:r>
    </w:p>
    <w:p w14:paraId="7C57E927" w14:textId="77777777" w:rsidR="00084E98" w:rsidRDefault="00084E98" w:rsidP="00084E98"/>
    <w:p w14:paraId="53986D2F" w14:textId="77777777" w:rsidR="00084E98" w:rsidRDefault="00084E98" w:rsidP="00084E98">
      <w:pPr>
        <w:pStyle w:val="Heading2"/>
      </w:pPr>
      <w:r>
        <w:t>COST</w:t>
      </w:r>
    </w:p>
    <w:p w14:paraId="19A19332" w14:textId="77777777" w:rsidR="00084E98" w:rsidRDefault="00084E98" w:rsidP="00084E98">
      <w:pPr>
        <w:pStyle w:val="Heading3"/>
      </w:pPr>
      <w:r>
        <w:lastRenderedPageBreak/>
        <w:t>[Leaderboard]</w:t>
      </w:r>
    </w:p>
    <w:p w14:paraId="6698A6F3" w14:textId="77777777" w:rsidR="00084E98" w:rsidRDefault="00084E98" w:rsidP="00084E98">
      <w:pPr>
        <w:pStyle w:val="Heading4"/>
      </w:pPr>
      <w:r>
        <w:t>URL</w:t>
      </w:r>
    </w:p>
    <w:p w14:paraId="0949A48D" w14:textId="77777777" w:rsidR="00084E98" w:rsidRDefault="00084E98" w:rsidP="00084E98"/>
    <w:p w14:paraId="693A7AC1" w14:textId="77777777" w:rsidR="00084E98" w:rsidRDefault="00084E98" w:rsidP="00084E98">
      <w:pPr>
        <w:pStyle w:val="Heading4"/>
      </w:pPr>
      <w:r>
        <w:t>Methodology</w:t>
      </w:r>
    </w:p>
    <w:p w14:paraId="03842D89" w14:textId="77777777" w:rsidR="00084E98" w:rsidRDefault="00084E98" w:rsidP="00084E98"/>
    <w:p w14:paraId="00D39812" w14:textId="77777777" w:rsidR="00084E98" w:rsidRDefault="00084E98" w:rsidP="00084E98">
      <w:pPr>
        <w:pStyle w:val="Heading4"/>
      </w:pPr>
      <w:r>
        <w:t>Benchmarks</w:t>
      </w:r>
    </w:p>
    <w:p w14:paraId="507D9FF6" w14:textId="77777777" w:rsidR="00084E98" w:rsidRDefault="00084E98" w:rsidP="00084E98"/>
    <w:p w14:paraId="7E6E8DC3" w14:textId="77777777" w:rsidR="00084E98" w:rsidRDefault="00084E98" w:rsidP="00084E98">
      <w:pPr>
        <w:pStyle w:val="Heading3"/>
      </w:pPr>
      <w:r>
        <w:t>[Leaderboard]</w:t>
      </w:r>
    </w:p>
    <w:p w14:paraId="72415EA2" w14:textId="77777777" w:rsidR="00084E98" w:rsidRDefault="00084E98" w:rsidP="00084E98">
      <w:pPr>
        <w:pStyle w:val="Heading4"/>
      </w:pPr>
      <w:r>
        <w:t>URL</w:t>
      </w:r>
    </w:p>
    <w:p w14:paraId="50D8632A" w14:textId="77777777" w:rsidR="00084E98" w:rsidRDefault="00084E98" w:rsidP="00084E98"/>
    <w:p w14:paraId="186114E8" w14:textId="77777777" w:rsidR="00084E98" w:rsidRDefault="00084E98" w:rsidP="00084E98">
      <w:pPr>
        <w:pStyle w:val="Heading4"/>
      </w:pPr>
      <w:r>
        <w:t>Methodology</w:t>
      </w:r>
    </w:p>
    <w:p w14:paraId="5F6BC92B" w14:textId="77777777" w:rsidR="00084E98" w:rsidRDefault="00084E98" w:rsidP="00084E98"/>
    <w:p w14:paraId="45115C00" w14:textId="77777777" w:rsidR="00084E98" w:rsidRDefault="00084E98" w:rsidP="00084E98">
      <w:pPr>
        <w:pStyle w:val="Heading4"/>
      </w:pPr>
      <w:r>
        <w:t>Benchmarks</w:t>
      </w:r>
    </w:p>
    <w:p w14:paraId="46033C9F" w14:textId="77777777" w:rsidR="00084E98" w:rsidRDefault="00084E98" w:rsidP="00084E98"/>
    <w:p w14:paraId="05398AB0" w14:textId="77777777" w:rsidR="00084E98" w:rsidRDefault="00084E98" w:rsidP="00084E98">
      <w:pPr>
        <w:pStyle w:val="Heading3"/>
      </w:pPr>
      <w:r>
        <w:t>[Leaderboard]</w:t>
      </w:r>
    </w:p>
    <w:p w14:paraId="0B8A3D22" w14:textId="77777777" w:rsidR="00084E98" w:rsidRDefault="00084E98" w:rsidP="00084E98">
      <w:pPr>
        <w:pStyle w:val="Heading4"/>
      </w:pPr>
      <w:r>
        <w:t>URL</w:t>
      </w:r>
    </w:p>
    <w:p w14:paraId="515807DC" w14:textId="77777777" w:rsidR="00084E98" w:rsidRDefault="00084E98" w:rsidP="00084E98"/>
    <w:p w14:paraId="393259D7" w14:textId="77777777" w:rsidR="00084E98" w:rsidRDefault="00084E98" w:rsidP="00084E98">
      <w:pPr>
        <w:pStyle w:val="Heading4"/>
      </w:pPr>
      <w:r>
        <w:t>Methodology</w:t>
      </w:r>
    </w:p>
    <w:p w14:paraId="5BAD5B8E" w14:textId="77777777" w:rsidR="00084E98" w:rsidRDefault="00084E98" w:rsidP="00084E98"/>
    <w:p w14:paraId="249E373F" w14:textId="77777777" w:rsidR="00084E98" w:rsidRDefault="00084E98" w:rsidP="00084E98">
      <w:pPr>
        <w:pStyle w:val="Heading4"/>
      </w:pPr>
      <w:r>
        <w:t>Benchmarks</w:t>
      </w:r>
    </w:p>
    <w:p w14:paraId="64BA2B80" w14:textId="77777777" w:rsidR="00084E98" w:rsidRDefault="00084E98" w:rsidP="00084E98"/>
    <w:p w14:paraId="5523AF81" w14:textId="77777777" w:rsidR="00084E98" w:rsidRDefault="00084E98" w:rsidP="00084E98">
      <w:pPr>
        <w:pStyle w:val="Heading3"/>
      </w:pPr>
      <w:r>
        <w:t>[Leaderboard]</w:t>
      </w:r>
    </w:p>
    <w:p w14:paraId="5510D82E" w14:textId="77777777" w:rsidR="00084E98" w:rsidRDefault="00084E98" w:rsidP="00084E98">
      <w:pPr>
        <w:pStyle w:val="Heading4"/>
      </w:pPr>
      <w:r>
        <w:t>URL</w:t>
      </w:r>
    </w:p>
    <w:p w14:paraId="02424145" w14:textId="77777777" w:rsidR="00084E98" w:rsidRDefault="00084E98" w:rsidP="00084E98"/>
    <w:p w14:paraId="42CE9E67" w14:textId="77777777" w:rsidR="00084E98" w:rsidRDefault="00084E98" w:rsidP="00084E98">
      <w:pPr>
        <w:pStyle w:val="Heading4"/>
      </w:pPr>
      <w:r>
        <w:t>Methodology</w:t>
      </w:r>
    </w:p>
    <w:p w14:paraId="0B9FA0F4" w14:textId="77777777" w:rsidR="00084E98" w:rsidRDefault="00084E98" w:rsidP="00084E98"/>
    <w:p w14:paraId="05EE585B" w14:textId="77777777" w:rsidR="00084E98" w:rsidRDefault="00084E98" w:rsidP="00084E98">
      <w:pPr>
        <w:pStyle w:val="Heading4"/>
      </w:pPr>
      <w:r>
        <w:t>Benchmarks</w:t>
      </w:r>
    </w:p>
    <w:p w14:paraId="23C058E0" w14:textId="77777777" w:rsidR="00084E98" w:rsidRDefault="00084E98" w:rsidP="00084E98"/>
    <w:p w14:paraId="251E5D99" w14:textId="77777777" w:rsidR="00084E98" w:rsidRDefault="00084E98" w:rsidP="00084E98">
      <w:pPr>
        <w:pStyle w:val="Heading2"/>
      </w:pPr>
      <w:r>
        <w:t>CONTEXT WINDOW</w:t>
      </w:r>
    </w:p>
    <w:p w14:paraId="18F9705B" w14:textId="77777777" w:rsidR="00084E98" w:rsidRDefault="00084E98" w:rsidP="00084E98">
      <w:pPr>
        <w:pStyle w:val="Heading3"/>
      </w:pPr>
      <w:r>
        <w:t>[Leaderboard]</w:t>
      </w:r>
    </w:p>
    <w:p w14:paraId="34580842" w14:textId="77777777" w:rsidR="00084E98" w:rsidRDefault="00084E98" w:rsidP="00084E98">
      <w:pPr>
        <w:pStyle w:val="Heading4"/>
      </w:pPr>
      <w:r>
        <w:t>URL</w:t>
      </w:r>
    </w:p>
    <w:p w14:paraId="3041A478" w14:textId="77777777" w:rsidR="00084E98" w:rsidRDefault="00084E98" w:rsidP="00084E98"/>
    <w:p w14:paraId="614F56EC" w14:textId="77777777" w:rsidR="00084E98" w:rsidRDefault="00084E98" w:rsidP="00084E98">
      <w:pPr>
        <w:pStyle w:val="Heading4"/>
      </w:pPr>
      <w:r>
        <w:t>Methodology</w:t>
      </w:r>
    </w:p>
    <w:p w14:paraId="3BC698F1" w14:textId="77777777" w:rsidR="00084E98" w:rsidRDefault="00084E98" w:rsidP="00084E98"/>
    <w:p w14:paraId="4CE61D08" w14:textId="77777777" w:rsidR="00084E98" w:rsidRDefault="00084E98" w:rsidP="00084E98">
      <w:pPr>
        <w:pStyle w:val="Heading4"/>
      </w:pPr>
      <w:r>
        <w:t>Benchmarks</w:t>
      </w:r>
    </w:p>
    <w:p w14:paraId="32F4A0B0" w14:textId="77777777" w:rsidR="00084E98" w:rsidRDefault="00084E98" w:rsidP="00084E98"/>
    <w:p w14:paraId="6DC53F2D" w14:textId="77777777" w:rsidR="00084E98" w:rsidRDefault="00084E98" w:rsidP="00084E98">
      <w:pPr>
        <w:pStyle w:val="Heading3"/>
      </w:pPr>
      <w:r>
        <w:t>[Leaderboard]</w:t>
      </w:r>
    </w:p>
    <w:p w14:paraId="431586E0" w14:textId="77777777" w:rsidR="00084E98" w:rsidRDefault="00084E98" w:rsidP="00084E98">
      <w:pPr>
        <w:pStyle w:val="Heading4"/>
      </w:pPr>
      <w:r>
        <w:t>URL</w:t>
      </w:r>
    </w:p>
    <w:p w14:paraId="2BE41E03" w14:textId="77777777" w:rsidR="00084E98" w:rsidRDefault="00084E98" w:rsidP="00084E98"/>
    <w:p w14:paraId="69601C60" w14:textId="77777777" w:rsidR="00084E98" w:rsidRDefault="00084E98" w:rsidP="00084E98">
      <w:pPr>
        <w:pStyle w:val="Heading4"/>
      </w:pPr>
      <w:r>
        <w:t>Methodology</w:t>
      </w:r>
    </w:p>
    <w:p w14:paraId="272D6D10" w14:textId="77777777" w:rsidR="00084E98" w:rsidRDefault="00084E98" w:rsidP="00084E98"/>
    <w:p w14:paraId="14BDBEA8" w14:textId="77777777" w:rsidR="00084E98" w:rsidRDefault="00084E98" w:rsidP="00084E98">
      <w:pPr>
        <w:pStyle w:val="Heading4"/>
      </w:pPr>
      <w:r>
        <w:t>Benchmarks</w:t>
      </w:r>
    </w:p>
    <w:p w14:paraId="4E47DD37" w14:textId="77777777" w:rsidR="00084E98" w:rsidRDefault="00084E98" w:rsidP="00084E98"/>
    <w:p w14:paraId="35FE6AF0" w14:textId="77777777" w:rsidR="00084E98" w:rsidRDefault="00084E98" w:rsidP="00084E98">
      <w:pPr>
        <w:pStyle w:val="Heading3"/>
      </w:pPr>
      <w:r>
        <w:t>[Leaderboard]</w:t>
      </w:r>
    </w:p>
    <w:p w14:paraId="7C593880" w14:textId="77777777" w:rsidR="00084E98" w:rsidRDefault="00084E98" w:rsidP="00084E98">
      <w:pPr>
        <w:pStyle w:val="Heading4"/>
      </w:pPr>
      <w:r>
        <w:t>URL</w:t>
      </w:r>
    </w:p>
    <w:p w14:paraId="05D97300" w14:textId="77777777" w:rsidR="00084E98" w:rsidRDefault="00084E98" w:rsidP="00084E98"/>
    <w:p w14:paraId="021D7B14" w14:textId="77777777" w:rsidR="00084E98" w:rsidRDefault="00084E98" w:rsidP="00084E98">
      <w:pPr>
        <w:pStyle w:val="Heading4"/>
      </w:pPr>
      <w:r>
        <w:t>Methodology</w:t>
      </w:r>
    </w:p>
    <w:p w14:paraId="40076AF5" w14:textId="77777777" w:rsidR="00084E98" w:rsidRDefault="00084E98" w:rsidP="00084E98"/>
    <w:p w14:paraId="779F17CA" w14:textId="77777777" w:rsidR="00084E98" w:rsidRDefault="00084E98" w:rsidP="00084E98">
      <w:pPr>
        <w:pStyle w:val="Heading4"/>
      </w:pPr>
      <w:r>
        <w:t>Benchmarks</w:t>
      </w:r>
    </w:p>
    <w:p w14:paraId="2D60889C" w14:textId="77777777" w:rsidR="00084E98" w:rsidRDefault="00084E98" w:rsidP="00084E98"/>
    <w:p w14:paraId="6B65959F" w14:textId="77777777" w:rsidR="00084E98" w:rsidRDefault="00084E98" w:rsidP="00084E98">
      <w:pPr>
        <w:pStyle w:val="Heading3"/>
      </w:pPr>
      <w:r>
        <w:t>[Leaderboard]</w:t>
      </w:r>
    </w:p>
    <w:p w14:paraId="3329E382" w14:textId="77777777" w:rsidR="00084E98" w:rsidRDefault="00084E98" w:rsidP="00084E98">
      <w:pPr>
        <w:pStyle w:val="Heading4"/>
      </w:pPr>
      <w:r>
        <w:t>URL</w:t>
      </w:r>
    </w:p>
    <w:p w14:paraId="6909B7AF" w14:textId="77777777" w:rsidR="00084E98" w:rsidRDefault="00084E98" w:rsidP="00084E98"/>
    <w:p w14:paraId="34D89D06" w14:textId="77777777" w:rsidR="00084E98" w:rsidRDefault="00084E98" w:rsidP="00084E98">
      <w:pPr>
        <w:pStyle w:val="Heading4"/>
      </w:pPr>
      <w:r>
        <w:t>Methodology</w:t>
      </w:r>
    </w:p>
    <w:p w14:paraId="750CD0F5" w14:textId="77777777" w:rsidR="00084E98" w:rsidRDefault="00084E98" w:rsidP="00084E98"/>
    <w:p w14:paraId="07B948C9" w14:textId="77777777" w:rsidR="00084E98" w:rsidRDefault="00084E98" w:rsidP="00084E98">
      <w:pPr>
        <w:pStyle w:val="Heading4"/>
      </w:pPr>
      <w:r>
        <w:t>Benchmarks</w:t>
      </w:r>
    </w:p>
    <w:p w14:paraId="6A29EB35" w14:textId="77777777" w:rsidR="00084E98" w:rsidRDefault="00084E98" w:rsidP="00084E98"/>
    <w:p w14:paraId="65314630" w14:textId="77777777" w:rsidR="00084E98" w:rsidRDefault="00084E98" w:rsidP="00084E98"/>
    <w:p w14:paraId="1C9264FB" w14:textId="3F802C46" w:rsidR="000D4233" w:rsidRDefault="000D4233" w:rsidP="000D4233">
      <w:pPr>
        <w:pStyle w:val="Heading1"/>
      </w:pPr>
      <w:r>
        <w:t>CONVERT TEXT TO SPEECH</w:t>
      </w:r>
    </w:p>
    <w:p w14:paraId="2E5E9BE5" w14:textId="77777777" w:rsidR="00084E98" w:rsidRPr="00590A05" w:rsidRDefault="00084E98" w:rsidP="00084E98">
      <w:pPr>
        <w:pStyle w:val="Heading2"/>
      </w:pPr>
      <w:r>
        <w:t>QUALITY</w:t>
      </w:r>
    </w:p>
    <w:p w14:paraId="7E8F6EB6" w14:textId="77777777" w:rsidR="00084E98" w:rsidRPr="005F45E5" w:rsidRDefault="00084E98" w:rsidP="00084E98"/>
    <w:p w14:paraId="5F974A1B" w14:textId="77777777" w:rsidR="00084E98" w:rsidRDefault="00084E98" w:rsidP="00084E98">
      <w:pPr>
        <w:pStyle w:val="Heading3"/>
      </w:pPr>
      <w:r>
        <w:t>[Leaderboard]</w:t>
      </w:r>
    </w:p>
    <w:p w14:paraId="4A02CFBD" w14:textId="77777777" w:rsidR="00084E98" w:rsidRDefault="00084E98" w:rsidP="00084E98">
      <w:pPr>
        <w:pStyle w:val="Heading4"/>
      </w:pPr>
      <w:r>
        <w:t>URL</w:t>
      </w:r>
    </w:p>
    <w:p w14:paraId="68E86F02" w14:textId="77777777" w:rsidR="00084E98" w:rsidRDefault="00084E98" w:rsidP="00084E98"/>
    <w:p w14:paraId="37F78867" w14:textId="77777777" w:rsidR="00084E98" w:rsidRDefault="00084E98" w:rsidP="00084E98">
      <w:pPr>
        <w:pStyle w:val="Heading4"/>
      </w:pPr>
      <w:r>
        <w:t>Methodology</w:t>
      </w:r>
    </w:p>
    <w:p w14:paraId="2E38A7BE" w14:textId="77777777" w:rsidR="00084E98" w:rsidRDefault="00084E98" w:rsidP="00084E98"/>
    <w:p w14:paraId="4E87F312" w14:textId="77777777" w:rsidR="00084E98" w:rsidRDefault="00084E98" w:rsidP="00084E98">
      <w:pPr>
        <w:pStyle w:val="Heading4"/>
      </w:pPr>
      <w:r>
        <w:t>Benchmarks</w:t>
      </w:r>
    </w:p>
    <w:p w14:paraId="5084EB94" w14:textId="77777777" w:rsidR="00084E98" w:rsidRDefault="00084E98" w:rsidP="00084E98"/>
    <w:p w14:paraId="164E7824" w14:textId="77777777" w:rsidR="00084E98" w:rsidRDefault="00084E98" w:rsidP="00084E98">
      <w:pPr>
        <w:pStyle w:val="Heading3"/>
      </w:pPr>
      <w:r>
        <w:t>[Leaderboard]</w:t>
      </w:r>
    </w:p>
    <w:p w14:paraId="5B63BBB8" w14:textId="77777777" w:rsidR="00084E98" w:rsidRDefault="00084E98" w:rsidP="00084E98">
      <w:pPr>
        <w:pStyle w:val="Heading4"/>
      </w:pPr>
      <w:r>
        <w:t>URL</w:t>
      </w:r>
    </w:p>
    <w:p w14:paraId="1C2555FE" w14:textId="77777777" w:rsidR="00084E98" w:rsidRDefault="00084E98" w:rsidP="00084E98"/>
    <w:p w14:paraId="5F60A413" w14:textId="77777777" w:rsidR="00084E98" w:rsidRDefault="00084E98" w:rsidP="00084E98">
      <w:pPr>
        <w:pStyle w:val="Heading4"/>
      </w:pPr>
      <w:r>
        <w:t>Methodology</w:t>
      </w:r>
    </w:p>
    <w:p w14:paraId="19834C97" w14:textId="77777777" w:rsidR="00084E98" w:rsidRDefault="00084E98" w:rsidP="00084E98"/>
    <w:p w14:paraId="5D1DEE9B" w14:textId="77777777" w:rsidR="00084E98" w:rsidRDefault="00084E98" w:rsidP="00084E98">
      <w:pPr>
        <w:pStyle w:val="Heading4"/>
      </w:pPr>
      <w:r>
        <w:t>Benchmarks</w:t>
      </w:r>
    </w:p>
    <w:p w14:paraId="6057A186" w14:textId="77777777" w:rsidR="00084E98" w:rsidRDefault="00084E98" w:rsidP="00084E98"/>
    <w:p w14:paraId="1CDC7D21" w14:textId="77777777" w:rsidR="00084E98" w:rsidRDefault="00084E98" w:rsidP="00084E98">
      <w:pPr>
        <w:pStyle w:val="Heading2"/>
      </w:pPr>
      <w:r>
        <w:t>SPEED</w:t>
      </w:r>
    </w:p>
    <w:p w14:paraId="51B92099" w14:textId="77777777" w:rsidR="00084E98" w:rsidRDefault="00084E98" w:rsidP="00084E98">
      <w:pPr>
        <w:pStyle w:val="Heading3"/>
      </w:pPr>
      <w:r>
        <w:t>[Leaderboard]</w:t>
      </w:r>
    </w:p>
    <w:p w14:paraId="46245D9B" w14:textId="77777777" w:rsidR="00084E98" w:rsidRDefault="00084E98" w:rsidP="00084E98">
      <w:pPr>
        <w:pStyle w:val="Heading4"/>
      </w:pPr>
      <w:r>
        <w:t>URL</w:t>
      </w:r>
    </w:p>
    <w:p w14:paraId="7C27DCD8" w14:textId="77777777" w:rsidR="00084E98" w:rsidRDefault="00084E98" w:rsidP="00084E98"/>
    <w:p w14:paraId="20504CFF" w14:textId="77777777" w:rsidR="00084E98" w:rsidRDefault="00084E98" w:rsidP="00084E98">
      <w:pPr>
        <w:pStyle w:val="Heading4"/>
      </w:pPr>
      <w:r>
        <w:t>Methodology</w:t>
      </w:r>
    </w:p>
    <w:p w14:paraId="43A6964C" w14:textId="77777777" w:rsidR="00084E98" w:rsidRDefault="00084E98" w:rsidP="00084E98"/>
    <w:p w14:paraId="68E0BC45" w14:textId="77777777" w:rsidR="00084E98" w:rsidRDefault="00084E98" w:rsidP="00084E98">
      <w:pPr>
        <w:pStyle w:val="Heading4"/>
      </w:pPr>
      <w:r>
        <w:t>Benchmarks</w:t>
      </w:r>
    </w:p>
    <w:p w14:paraId="10A39B08" w14:textId="77777777" w:rsidR="00084E98" w:rsidRPr="002C4FCB" w:rsidRDefault="00084E98" w:rsidP="00084E98"/>
    <w:p w14:paraId="6F7F2DF6" w14:textId="77777777" w:rsidR="00084E98" w:rsidRDefault="00084E98" w:rsidP="00084E98">
      <w:pPr>
        <w:pStyle w:val="Heading3"/>
      </w:pPr>
      <w:r>
        <w:t>[Leaderboard]</w:t>
      </w:r>
    </w:p>
    <w:p w14:paraId="7D132F13" w14:textId="77777777" w:rsidR="00084E98" w:rsidRDefault="00084E98" w:rsidP="00084E98">
      <w:pPr>
        <w:pStyle w:val="Heading4"/>
      </w:pPr>
      <w:r>
        <w:t>URL</w:t>
      </w:r>
    </w:p>
    <w:p w14:paraId="6401DDB7" w14:textId="77777777" w:rsidR="00084E98" w:rsidRDefault="00084E98" w:rsidP="00084E98"/>
    <w:p w14:paraId="36A3B263" w14:textId="77777777" w:rsidR="00084E98" w:rsidRDefault="00084E98" w:rsidP="00084E98">
      <w:pPr>
        <w:pStyle w:val="Heading4"/>
      </w:pPr>
      <w:r>
        <w:t>Methodology</w:t>
      </w:r>
    </w:p>
    <w:p w14:paraId="40FF51F0" w14:textId="77777777" w:rsidR="00084E98" w:rsidRDefault="00084E98" w:rsidP="00084E98"/>
    <w:p w14:paraId="1DF73317" w14:textId="77777777" w:rsidR="00084E98" w:rsidRDefault="00084E98" w:rsidP="00084E98">
      <w:pPr>
        <w:pStyle w:val="Heading4"/>
      </w:pPr>
      <w:r>
        <w:t>Benchmarks</w:t>
      </w:r>
    </w:p>
    <w:p w14:paraId="2F6FB719" w14:textId="77777777" w:rsidR="00084E98" w:rsidRPr="002C4FCB" w:rsidRDefault="00084E98" w:rsidP="00084E98"/>
    <w:p w14:paraId="6BD00755" w14:textId="77777777" w:rsidR="00084E98" w:rsidRDefault="00084E98" w:rsidP="00084E98">
      <w:pPr>
        <w:pStyle w:val="Heading3"/>
      </w:pPr>
      <w:r>
        <w:t>[Leaderboard]</w:t>
      </w:r>
    </w:p>
    <w:p w14:paraId="26B62C23" w14:textId="77777777" w:rsidR="00084E98" w:rsidRDefault="00084E98" w:rsidP="00084E98">
      <w:pPr>
        <w:pStyle w:val="Heading4"/>
      </w:pPr>
      <w:r>
        <w:t>URL</w:t>
      </w:r>
    </w:p>
    <w:p w14:paraId="35C7EFB1" w14:textId="77777777" w:rsidR="00084E98" w:rsidRDefault="00084E98" w:rsidP="00084E98"/>
    <w:p w14:paraId="52431CE3" w14:textId="77777777" w:rsidR="00084E98" w:rsidRDefault="00084E98" w:rsidP="00084E98">
      <w:pPr>
        <w:pStyle w:val="Heading4"/>
      </w:pPr>
      <w:r>
        <w:t>Methodology</w:t>
      </w:r>
    </w:p>
    <w:p w14:paraId="73B80428" w14:textId="77777777" w:rsidR="00084E98" w:rsidRDefault="00084E98" w:rsidP="00084E98"/>
    <w:p w14:paraId="75846E9C" w14:textId="77777777" w:rsidR="00084E98" w:rsidRDefault="00084E98" w:rsidP="00084E98">
      <w:pPr>
        <w:pStyle w:val="Heading4"/>
      </w:pPr>
      <w:r>
        <w:t>Benchmarks</w:t>
      </w:r>
    </w:p>
    <w:p w14:paraId="74944F14" w14:textId="77777777" w:rsidR="00084E98" w:rsidRDefault="00084E98" w:rsidP="00084E98"/>
    <w:p w14:paraId="78AAAE92" w14:textId="77777777" w:rsidR="00084E98" w:rsidRDefault="00084E98" w:rsidP="00084E98">
      <w:pPr>
        <w:pStyle w:val="Heading2"/>
      </w:pPr>
      <w:r>
        <w:t>LATENCY</w:t>
      </w:r>
    </w:p>
    <w:p w14:paraId="46F7FE11" w14:textId="77777777" w:rsidR="00084E98" w:rsidRDefault="00084E98" w:rsidP="00084E98">
      <w:pPr>
        <w:pStyle w:val="Heading3"/>
      </w:pPr>
      <w:r>
        <w:t>[Leaderboard]</w:t>
      </w:r>
    </w:p>
    <w:p w14:paraId="32DAA2BA" w14:textId="77777777" w:rsidR="00084E98" w:rsidRDefault="00084E98" w:rsidP="00084E98">
      <w:pPr>
        <w:pStyle w:val="Heading4"/>
      </w:pPr>
      <w:r>
        <w:t>URL</w:t>
      </w:r>
    </w:p>
    <w:p w14:paraId="08A1772A" w14:textId="77777777" w:rsidR="00084E98" w:rsidRDefault="00084E98" w:rsidP="00084E98"/>
    <w:p w14:paraId="35654593" w14:textId="77777777" w:rsidR="00084E98" w:rsidRDefault="00084E98" w:rsidP="00084E98">
      <w:pPr>
        <w:pStyle w:val="Heading4"/>
      </w:pPr>
      <w:r>
        <w:t>Methodology</w:t>
      </w:r>
    </w:p>
    <w:p w14:paraId="092ADE8A" w14:textId="77777777" w:rsidR="00084E98" w:rsidRDefault="00084E98" w:rsidP="00084E98"/>
    <w:p w14:paraId="4CA80835" w14:textId="77777777" w:rsidR="00084E98" w:rsidRDefault="00084E98" w:rsidP="00084E98">
      <w:pPr>
        <w:pStyle w:val="Heading4"/>
      </w:pPr>
      <w:r>
        <w:t>Benchmarks</w:t>
      </w:r>
    </w:p>
    <w:p w14:paraId="654FBC4F" w14:textId="77777777" w:rsidR="00084E98" w:rsidRDefault="00084E98" w:rsidP="00084E98"/>
    <w:p w14:paraId="3EF8017C" w14:textId="77777777" w:rsidR="00084E98" w:rsidRDefault="00084E98" w:rsidP="00084E98">
      <w:pPr>
        <w:pStyle w:val="Heading3"/>
      </w:pPr>
      <w:r>
        <w:t>[Leaderboard]</w:t>
      </w:r>
    </w:p>
    <w:p w14:paraId="4B5DC345" w14:textId="77777777" w:rsidR="00084E98" w:rsidRDefault="00084E98" w:rsidP="00084E98">
      <w:pPr>
        <w:pStyle w:val="Heading4"/>
      </w:pPr>
      <w:r>
        <w:t>URL</w:t>
      </w:r>
    </w:p>
    <w:p w14:paraId="67190402" w14:textId="77777777" w:rsidR="00084E98" w:rsidRDefault="00084E98" w:rsidP="00084E98"/>
    <w:p w14:paraId="45BBA7AE" w14:textId="77777777" w:rsidR="00084E98" w:rsidRDefault="00084E98" w:rsidP="00084E98">
      <w:pPr>
        <w:pStyle w:val="Heading4"/>
      </w:pPr>
      <w:r>
        <w:t>Methodology</w:t>
      </w:r>
    </w:p>
    <w:p w14:paraId="4B1C87B7" w14:textId="77777777" w:rsidR="00084E98" w:rsidRDefault="00084E98" w:rsidP="00084E98"/>
    <w:p w14:paraId="208F5897" w14:textId="77777777" w:rsidR="00084E98" w:rsidRDefault="00084E98" w:rsidP="00084E98">
      <w:pPr>
        <w:pStyle w:val="Heading4"/>
      </w:pPr>
      <w:r>
        <w:t>Benchmarks</w:t>
      </w:r>
    </w:p>
    <w:p w14:paraId="36465BEB" w14:textId="77777777" w:rsidR="00084E98" w:rsidRDefault="00084E98" w:rsidP="00084E98"/>
    <w:p w14:paraId="44410FA7" w14:textId="77777777" w:rsidR="00084E98" w:rsidRDefault="00084E98" w:rsidP="00084E98">
      <w:pPr>
        <w:pStyle w:val="Heading2"/>
      </w:pPr>
      <w:r>
        <w:t>COST</w:t>
      </w:r>
    </w:p>
    <w:p w14:paraId="0F0245E0" w14:textId="77777777" w:rsidR="00084E98" w:rsidRDefault="00084E98" w:rsidP="00084E98">
      <w:pPr>
        <w:pStyle w:val="Heading3"/>
      </w:pPr>
      <w:r>
        <w:t>[Leaderboard]</w:t>
      </w:r>
    </w:p>
    <w:p w14:paraId="653F4B6F" w14:textId="77777777" w:rsidR="00084E98" w:rsidRDefault="00084E98" w:rsidP="00084E98">
      <w:pPr>
        <w:pStyle w:val="Heading4"/>
      </w:pPr>
      <w:r>
        <w:t>URL</w:t>
      </w:r>
    </w:p>
    <w:p w14:paraId="483DCFD8" w14:textId="77777777" w:rsidR="00084E98" w:rsidRDefault="00084E98" w:rsidP="00084E98"/>
    <w:p w14:paraId="065B683D" w14:textId="77777777" w:rsidR="00084E98" w:rsidRDefault="00084E98" w:rsidP="00084E98">
      <w:pPr>
        <w:pStyle w:val="Heading4"/>
      </w:pPr>
      <w:r>
        <w:t>Methodology</w:t>
      </w:r>
    </w:p>
    <w:p w14:paraId="7BBAACAC" w14:textId="77777777" w:rsidR="00084E98" w:rsidRDefault="00084E98" w:rsidP="00084E98"/>
    <w:p w14:paraId="437F2B62" w14:textId="77777777" w:rsidR="00084E98" w:rsidRDefault="00084E98" w:rsidP="00084E98">
      <w:pPr>
        <w:pStyle w:val="Heading4"/>
      </w:pPr>
      <w:r>
        <w:t>Benchmarks</w:t>
      </w:r>
    </w:p>
    <w:p w14:paraId="00B033D5" w14:textId="77777777" w:rsidR="00084E98" w:rsidRDefault="00084E98" w:rsidP="00084E98"/>
    <w:p w14:paraId="02C13512" w14:textId="77777777" w:rsidR="00084E98" w:rsidRDefault="00084E98" w:rsidP="00084E98">
      <w:pPr>
        <w:pStyle w:val="Heading3"/>
      </w:pPr>
      <w:r>
        <w:t>[Leaderboard]</w:t>
      </w:r>
    </w:p>
    <w:p w14:paraId="491D99FA" w14:textId="77777777" w:rsidR="00084E98" w:rsidRDefault="00084E98" w:rsidP="00084E98">
      <w:pPr>
        <w:pStyle w:val="Heading4"/>
      </w:pPr>
      <w:r>
        <w:t>URL</w:t>
      </w:r>
    </w:p>
    <w:p w14:paraId="0FA8F821" w14:textId="77777777" w:rsidR="00084E98" w:rsidRDefault="00084E98" w:rsidP="00084E98"/>
    <w:p w14:paraId="6043CF38" w14:textId="77777777" w:rsidR="00084E98" w:rsidRDefault="00084E98" w:rsidP="00084E98">
      <w:pPr>
        <w:pStyle w:val="Heading4"/>
      </w:pPr>
      <w:r>
        <w:t>Methodology</w:t>
      </w:r>
    </w:p>
    <w:p w14:paraId="24719141" w14:textId="77777777" w:rsidR="00084E98" w:rsidRDefault="00084E98" w:rsidP="00084E98"/>
    <w:p w14:paraId="33DE3265" w14:textId="77777777" w:rsidR="00084E98" w:rsidRDefault="00084E98" w:rsidP="00084E98">
      <w:pPr>
        <w:pStyle w:val="Heading4"/>
      </w:pPr>
      <w:r>
        <w:t>Benchmarks</w:t>
      </w:r>
    </w:p>
    <w:p w14:paraId="6E4026FA" w14:textId="77777777" w:rsidR="00084E98" w:rsidRDefault="00084E98" w:rsidP="00084E98"/>
    <w:p w14:paraId="2E24404E" w14:textId="77777777" w:rsidR="00084E98" w:rsidRDefault="00084E98" w:rsidP="00084E98">
      <w:pPr>
        <w:pStyle w:val="Heading3"/>
      </w:pPr>
      <w:r>
        <w:t>[Leaderboard]</w:t>
      </w:r>
    </w:p>
    <w:p w14:paraId="3FC3B100" w14:textId="77777777" w:rsidR="00084E98" w:rsidRDefault="00084E98" w:rsidP="00084E98">
      <w:pPr>
        <w:pStyle w:val="Heading4"/>
      </w:pPr>
      <w:r>
        <w:t>URL</w:t>
      </w:r>
    </w:p>
    <w:p w14:paraId="516A1D79" w14:textId="77777777" w:rsidR="00084E98" w:rsidRDefault="00084E98" w:rsidP="00084E98"/>
    <w:p w14:paraId="6EF987F1" w14:textId="77777777" w:rsidR="00084E98" w:rsidRDefault="00084E98" w:rsidP="00084E98">
      <w:pPr>
        <w:pStyle w:val="Heading4"/>
      </w:pPr>
      <w:r>
        <w:t>Methodology</w:t>
      </w:r>
    </w:p>
    <w:p w14:paraId="75E11259" w14:textId="77777777" w:rsidR="00084E98" w:rsidRDefault="00084E98" w:rsidP="00084E98"/>
    <w:p w14:paraId="5689CC74" w14:textId="77777777" w:rsidR="00084E98" w:rsidRDefault="00084E98" w:rsidP="00084E98">
      <w:pPr>
        <w:pStyle w:val="Heading4"/>
      </w:pPr>
      <w:r>
        <w:t>Benchmarks</w:t>
      </w:r>
    </w:p>
    <w:p w14:paraId="7F755C2C" w14:textId="77777777" w:rsidR="00084E98" w:rsidRDefault="00084E98" w:rsidP="00084E98"/>
    <w:p w14:paraId="545E029D" w14:textId="77777777" w:rsidR="00084E98" w:rsidRDefault="00084E98" w:rsidP="00084E98">
      <w:pPr>
        <w:pStyle w:val="Heading3"/>
      </w:pPr>
      <w:r>
        <w:t>[Leaderboard]</w:t>
      </w:r>
    </w:p>
    <w:p w14:paraId="359719FA" w14:textId="77777777" w:rsidR="00084E98" w:rsidRDefault="00084E98" w:rsidP="00084E98">
      <w:pPr>
        <w:pStyle w:val="Heading4"/>
      </w:pPr>
      <w:r>
        <w:t>URL</w:t>
      </w:r>
    </w:p>
    <w:p w14:paraId="00CC569A" w14:textId="77777777" w:rsidR="00084E98" w:rsidRDefault="00084E98" w:rsidP="00084E98"/>
    <w:p w14:paraId="3A231010" w14:textId="77777777" w:rsidR="00084E98" w:rsidRDefault="00084E98" w:rsidP="00084E98">
      <w:pPr>
        <w:pStyle w:val="Heading4"/>
      </w:pPr>
      <w:r>
        <w:t>Methodology</w:t>
      </w:r>
    </w:p>
    <w:p w14:paraId="6E2BFF8A" w14:textId="77777777" w:rsidR="00084E98" w:rsidRDefault="00084E98" w:rsidP="00084E98"/>
    <w:p w14:paraId="28F7529C" w14:textId="77777777" w:rsidR="00084E98" w:rsidRDefault="00084E98" w:rsidP="00084E98">
      <w:pPr>
        <w:pStyle w:val="Heading4"/>
      </w:pPr>
      <w:r>
        <w:t>Benchmarks</w:t>
      </w:r>
    </w:p>
    <w:p w14:paraId="3328FFB7" w14:textId="77777777" w:rsidR="00084E98" w:rsidRDefault="00084E98" w:rsidP="00084E98"/>
    <w:p w14:paraId="46E6EF8A" w14:textId="77777777" w:rsidR="00084E98" w:rsidRDefault="00084E98" w:rsidP="00084E98">
      <w:pPr>
        <w:pStyle w:val="Heading2"/>
      </w:pPr>
      <w:r>
        <w:t>CONTEXT WINDOW</w:t>
      </w:r>
    </w:p>
    <w:p w14:paraId="248055BB" w14:textId="77777777" w:rsidR="00084E98" w:rsidRDefault="00084E98" w:rsidP="00084E98">
      <w:pPr>
        <w:pStyle w:val="Heading3"/>
      </w:pPr>
      <w:r>
        <w:t>[Leaderboard]</w:t>
      </w:r>
    </w:p>
    <w:p w14:paraId="6A659D2E" w14:textId="77777777" w:rsidR="00084E98" w:rsidRDefault="00084E98" w:rsidP="00084E98">
      <w:pPr>
        <w:pStyle w:val="Heading4"/>
      </w:pPr>
      <w:r>
        <w:t>URL</w:t>
      </w:r>
    </w:p>
    <w:p w14:paraId="574BDB08" w14:textId="77777777" w:rsidR="00084E98" w:rsidRDefault="00084E98" w:rsidP="00084E98"/>
    <w:p w14:paraId="141E9C46" w14:textId="77777777" w:rsidR="00084E98" w:rsidRDefault="00084E98" w:rsidP="00084E98">
      <w:pPr>
        <w:pStyle w:val="Heading4"/>
      </w:pPr>
      <w:r>
        <w:t>Methodology</w:t>
      </w:r>
    </w:p>
    <w:p w14:paraId="755DDF26" w14:textId="77777777" w:rsidR="00084E98" w:rsidRDefault="00084E98" w:rsidP="00084E98"/>
    <w:p w14:paraId="2D46BE13" w14:textId="77777777" w:rsidR="00084E98" w:rsidRDefault="00084E98" w:rsidP="00084E98">
      <w:pPr>
        <w:pStyle w:val="Heading4"/>
      </w:pPr>
      <w:r>
        <w:t>Benchmarks</w:t>
      </w:r>
    </w:p>
    <w:p w14:paraId="0DF6AFC1" w14:textId="77777777" w:rsidR="00084E98" w:rsidRDefault="00084E98" w:rsidP="00084E98"/>
    <w:p w14:paraId="4BC13237" w14:textId="77777777" w:rsidR="00084E98" w:rsidRDefault="00084E98" w:rsidP="00084E98">
      <w:pPr>
        <w:pStyle w:val="Heading3"/>
      </w:pPr>
      <w:r>
        <w:t>[Leaderboard]</w:t>
      </w:r>
    </w:p>
    <w:p w14:paraId="4DB03D2C" w14:textId="77777777" w:rsidR="00084E98" w:rsidRDefault="00084E98" w:rsidP="00084E98">
      <w:pPr>
        <w:pStyle w:val="Heading4"/>
      </w:pPr>
      <w:r>
        <w:t>URL</w:t>
      </w:r>
    </w:p>
    <w:p w14:paraId="7D27AEFA" w14:textId="77777777" w:rsidR="00084E98" w:rsidRDefault="00084E98" w:rsidP="00084E98"/>
    <w:p w14:paraId="76709F88" w14:textId="77777777" w:rsidR="00084E98" w:rsidRDefault="00084E98" w:rsidP="00084E98">
      <w:pPr>
        <w:pStyle w:val="Heading4"/>
      </w:pPr>
      <w:r>
        <w:t>Methodology</w:t>
      </w:r>
    </w:p>
    <w:p w14:paraId="59A52834" w14:textId="77777777" w:rsidR="00084E98" w:rsidRDefault="00084E98" w:rsidP="00084E98"/>
    <w:p w14:paraId="30044036" w14:textId="77777777" w:rsidR="00084E98" w:rsidRDefault="00084E98" w:rsidP="00084E98">
      <w:pPr>
        <w:pStyle w:val="Heading4"/>
      </w:pPr>
      <w:r>
        <w:t>Benchmarks</w:t>
      </w:r>
    </w:p>
    <w:p w14:paraId="2E2031FB" w14:textId="77777777" w:rsidR="00084E98" w:rsidRDefault="00084E98" w:rsidP="00084E98"/>
    <w:p w14:paraId="242A4646" w14:textId="77777777" w:rsidR="00084E98" w:rsidRDefault="00084E98" w:rsidP="00084E98">
      <w:pPr>
        <w:pStyle w:val="Heading3"/>
      </w:pPr>
      <w:r>
        <w:t>[Leaderboard]</w:t>
      </w:r>
    </w:p>
    <w:p w14:paraId="04D6A7FA" w14:textId="77777777" w:rsidR="00084E98" w:rsidRDefault="00084E98" w:rsidP="00084E98">
      <w:pPr>
        <w:pStyle w:val="Heading4"/>
      </w:pPr>
      <w:r>
        <w:t>URL</w:t>
      </w:r>
    </w:p>
    <w:p w14:paraId="39F6CC4E" w14:textId="77777777" w:rsidR="00084E98" w:rsidRDefault="00084E98" w:rsidP="00084E98"/>
    <w:p w14:paraId="4C08A5CD" w14:textId="77777777" w:rsidR="00084E98" w:rsidRDefault="00084E98" w:rsidP="00084E98">
      <w:pPr>
        <w:pStyle w:val="Heading4"/>
      </w:pPr>
      <w:r>
        <w:t>Methodology</w:t>
      </w:r>
    </w:p>
    <w:p w14:paraId="02CD7EAC" w14:textId="77777777" w:rsidR="00084E98" w:rsidRDefault="00084E98" w:rsidP="00084E98"/>
    <w:p w14:paraId="20812DC1" w14:textId="77777777" w:rsidR="00084E98" w:rsidRDefault="00084E98" w:rsidP="00084E98">
      <w:pPr>
        <w:pStyle w:val="Heading4"/>
      </w:pPr>
      <w:r>
        <w:t>Benchmarks</w:t>
      </w:r>
    </w:p>
    <w:p w14:paraId="16C51178" w14:textId="77777777" w:rsidR="00084E98" w:rsidRDefault="00084E98" w:rsidP="00084E98"/>
    <w:p w14:paraId="213BF699" w14:textId="77777777" w:rsidR="00084E98" w:rsidRDefault="00084E98" w:rsidP="00084E98">
      <w:pPr>
        <w:pStyle w:val="Heading3"/>
      </w:pPr>
      <w:r>
        <w:t>[Leaderboard]</w:t>
      </w:r>
    </w:p>
    <w:p w14:paraId="1470026F" w14:textId="77777777" w:rsidR="00084E98" w:rsidRDefault="00084E98" w:rsidP="00084E98">
      <w:pPr>
        <w:pStyle w:val="Heading4"/>
      </w:pPr>
      <w:r>
        <w:t>URL</w:t>
      </w:r>
    </w:p>
    <w:p w14:paraId="281A0E4E" w14:textId="77777777" w:rsidR="00084E98" w:rsidRDefault="00084E98" w:rsidP="00084E98"/>
    <w:p w14:paraId="0AA37FBC" w14:textId="77777777" w:rsidR="00084E98" w:rsidRDefault="00084E98" w:rsidP="00084E98">
      <w:pPr>
        <w:pStyle w:val="Heading4"/>
      </w:pPr>
      <w:r>
        <w:t>Methodology</w:t>
      </w:r>
    </w:p>
    <w:p w14:paraId="3D680805" w14:textId="77777777" w:rsidR="00084E98" w:rsidRDefault="00084E98" w:rsidP="00084E98"/>
    <w:p w14:paraId="5B086E8C" w14:textId="77777777" w:rsidR="00084E98" w:rsidRDefault="00084E98" w:rsidP="00084E98">
      <w:pPr>
        <w:pStyle w:val="Heading4"/>
      </w:pPr>
      <w:r>
        <w:t>Benchmarks</w:t>
      </w:r>
    </w:p>
    <w:p w14:paraId="6D85DCAE" w14:textId="77777777" w:rsidR="00084E98" w:rsidRDefault="00084E98" w:rsidP="00084E98"/>
    <w:p w14:paraId="436FE7A9" w14:textId="77777777" w:rsidR="00084E98" w:rsidRDefault="00084E98" w:rsidP="00084E98"/>
    <w:p w14:paraId="434DBBB0" w14:textId="5A7C4A31" w:rsidR="00121531" w:rsidRPr="00121531" w:rsidRDefault="00121531" w:rsidP="00E80BAC">
      <w:pPr>
        <w:pStyle w:val="Heading2"/>
      </w:pPr>
    </w:p>
    <w:sectPr w:rsidR="00121531" w:rsidRPr="00121531" w:rsidSect="00D914DD"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65916" w14:textId="77777777" w:rsidR="00814D8F" w:rsidRDefault="00814D8F" w:rsidP="00121531">
      <w:pPr>
        <w:spacing w:before="0" w:after="0"/>
      </w:pPr>
      <w:r>
        <w:separator/>
      </w:r>
    </w:p>
  </w:endnote>
  <w:endnote w:type="continuationSeparator" w:id="0">
    <w:p w14:paraId="2F60C04F" w14:textId="77777777" w:rsidR="00814D8F" w:rsidRDefault="00814D8F" w:rsidP="001215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75196371"/>
      <w:docPartObj>
        <w:docPartGallery w:val="Page Numbers (Bottom of Page)"/>
        <w:docPartUnique/>
      </w:docPartObj>
    </w:sdtPr>
    <w:sdtContent>
      <w:p w14:paraId="60EA0A90" w14:textId="77777777" w:rsidR="00D914DD" w:rsidRDefault="00D914DD" w:rsidP="00A942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A42848" w14:textId="77777777" w:rsidR="00D914DD" w:rsidRDefault="00D914DD" w:rsidP="00D914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0337510"/>
      <w:docPartObj>
        <w:docPartGallery w:val="Page Numbers (Bottom of Page)"/>
        <w:docPartUnique/>
      </w:docPartObj>
    </w:sdtPr>
    <w:sdtContent>
      <w:p w14:paraId="303C374A" w14:textId="77777777" w:rsidR="00D914DD" w:rsidRDefault="00D914DD" w:rsidP="00A942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121E5BB" w14:textId="77777777" w:rsidR="00065EF8" w:rsidRDefault="00065EF8" w:rsidP="00D914DD">
    <w:pPr>
      <w:pStyle w:val="Footer"/>
      <w:ind w:right="360"/>
    </w:pPr>
  </w:p>
  <w:p w14:paraId="5C76F439" w14:textId="77777777" w:rsidR="00065EF8" w:rsidRDefault="00065EF8"/>
  <w:p w14:paraId="5A841EE0" w14:textId="77777777" w:rsidR="00D914DD" w:rsidRDefault="00D914D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36826434"/>
      <w:docPartObj>
        <w:docPartGallery w:val="Page Numbers (Bottom of Page)"/>
        <w:docPartUnique/>
      </w:docPartObj>
    </w:sdtPr>
    <w:sdtContent>
      <w:p w14:paraId="544A50F4" w14:textId="77777777" w:rsidR="00D914DD" w:rsidRDefault="00D914DD" w:rsidP="00D914D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1090BC" w14:textId="77777777" w:rsidR="00D914DD" w:rsidRDefault="00D914DD" w:rsidP="00D914DD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DBFDD" w14:textId="77777777" w:rsidR="00814D8F" w:rsidRDefault="00814D8F" w:rsidP="00121531">
      <w:pPr>
        <w:spacing w:before="0" w:after="0"/>
      </w:pPr>
      <w:r>
        <w:separator/>
      </w:r>
    </w:p>
  </w:footnote>
  <w:footnote w:type="continuationSeparator" w:id="0">
    <w:p w14:paraId="38C2F2C4" w14:textId="77777777" w:rsidR="00814D8F" w:rsidRDefault="00814D8F" w:rsidP="001215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9E236" w14:textId="77777777" w:rsidR="00D914DD" w:rsidRDefault="00D914DD">
    <w:pPr>
      <w:pStyle w:val="Header"/>
    </w:pPr>
    <w:r w:rsidRPr="00D914DD">
      <w:rPr>
        <w:noProof/>
      </w:rPr>
      <w:drawing>
        <wp:inline distT="0" distB="0" distL="0" distR="0" wp14:anchorId="0B19C43A" wp14:editId="7689A6B4">
          <wp:extent cx="1985818" cy="370686"/>
          <wp:effectExtent l="0" t="0" r="0" b="0"/>
          <wp:docPr id="939414975" name="Picture 1" descr="A yellow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9414975" name="Picture 1" descr="A yellow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80398" cy="388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5E9E"/>
    <w:multiLevelType w:val="hybridMultilevel"/>
    <w:tmpl w:val="42E6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559"/>
    <w:multiLevelType w:val="hybridMultilevel"/>
    <w:tmpl w:val="AF50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0B50"/>
    <w:multiLevelType w:val="hybridMultilevel"/>
    <w:tmpl w:val="35F0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2D3D"/>
    <w:multiLevelType w:val="hybridMultilevel"/>
    <w:tmpl w:val="6D40AEF4"/>
    <w:lvl w:ilvl="0" w:tplc="6E760770">
      <w:start w:val="1"/>
      <w:numFmt w:val="bullet"/>
      <w:pStyle w:val="ListParagraph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12F4D"/>
    <w:multiLevelType w:val="hybridMultilevel"/>
    <w:tmpl w:val="D79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60171"/>
    <w:multiLevelType w:val="hybridMultilevel"/>
    <w:tmpl w:val="0C8C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C28A5"/>
    <w:multiLevelType w:val="hybridMultilevel"/>
    <w:tmpl w:val="FA90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965894">
    <w:abstractNumId w:val="0"/>
  </w:num>
  <w:num w:numId="2" w16cid:durableId="1266040631">
    <w:abstractNumId w:val="3"/>
  </w:num>
  <w:num w:numId="3" w16cid:durableId="1362129068">
    <w:abstractNumId w:val="5"/>
  </w:num>
  <w:num w:numId="4" w16cid:durableId="1577014771">
    <w:abstractNumId w:val="1"/>
  </w:num>
  <w:num w:numId="5" w16cid:durableId="2048604371">
    <w:abstractNumId w:val="4"/>
  </w:num>
  <w:num w:numId="6" w16cid:durableId="128017376">
    <w:abstractNumId w:val="6"/>
  </w:num>
  <w:num w:numId="7" w16cid:durableId="112989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33"/>
    <w:rsid w:val="00015FA7"/>
    <w:rsid w:val="0004496D"/>
    <w:rsid w:val="00065EF8"/>
    <w:rsid w:val="00084E98"/>
    <w:rsid w:val="000B0329"/>
    <w:rsid w:val="000B2707"/>
    <w:rsid w:val="000C1A40"/>
    <w:rsid w:val="000D4233"/>
    <w:rsid w:val="00100BB3"/>
    <w:rsid w:val="00121531"/>
    <w:rsid w:val="002C4FCB"/>
    <w:rsid w:val="002D7991"/>
    <w:rsid w:val="003922DC"/>
    <w:rsid w:val="00590A05"/>
    <w:rsid w:val="005F45E5"/>
    <w:rsid w:val="006D5D62"/>
    <w:rsid w:val="00814D8F"/>
    <w:rsid w:val="00896FDB"/>
    <w:rsid w:val="009B25E4"/>
    <w:rsid w:val="00AA5939"/>
    <w:rsid w:val="00AF0CC5"/>
    <w:rsid w:val="00C620E3"/>
    <w:rsid w:val="00D902A2"/>
    <w:rsid w:val="00D914DD"/>
    <w:rsid w:val="00E8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CDC34"/>
  <w15:chartTrackingRefBased/>
  <w15:docId w15:val="{8ABC5424-A411-DA42-A2C2-146A4161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BB3"/>
    <w:pPr>
      <w:spacing w:before="240" w:after="80"/>
    </w:pPr>
    <w:rPr>
      <w:rFonts w:ascii="Candara" w:hAnsi="Candara"/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BB3"/>
    <w:pPr>
      <w:keepNext/>
      <w:keepLines/>
      <w:spacing w:before="320" w:after="160"/>
      <w:outlineLvl w:val="0"/>
    </w:pPr>
    <w:rPr>
      <w:rFonts w:eastAsiaTheme="majorEastAsia" w:cstheme="majorBidi"/>
      <w:color w:val="8BB42D"/>
      <w:sz w:val="40"/>
      <w:szCs w:val="40"/>
      <w14:textFill>
        <w14:solidFill>
          <w14:srgbClr w14:val="8BB42D">
            <w14:lumMod w14:val="65000"/>
            <w14:lumOff w14:val="35000"/>
          </w14:srgbClr>
        </w14:solidFill>
      </w14:textFill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BB3"/>
    <w:pPr>
      <w:outlineLvl w:val="1"/>
    </w:pPr>
    <w:rPr>
      <w:color w:val="FFA500"/>
      <w:sz w:val="36"/>
      <w:szCs w:val="36"/>
      <w14:textFill>
        <w14:solidFill>
          <w14:srgbClr w14:val="FFA500">
            <w14:lumMod w14:val="65000"/>
            <w14:lumOff w14:val="35000"/>
          </w14:srgbClr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BB3"/>
    <w:pPr>
      <w:outlineLvl w:val="2"/>
    </w:pPr>
    <w:rPr>
      <w:i/>
      <w:iCs/>
      <w:color w:val="808080" w:themeColor="background1" w:themeShade="8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0BB3"/>
    <w:pPr>
      <w:outlineLvl w:val="3"/>
    </w:pPr>
    <w:rPr>
      <w:color w:val="8BB42D"/>
      <w14:textFill>
        <w14:solidFill>
          <w14:srgbClr w14:val="8BB42D">
            <w14:lumMod w14:val="65000"/>
            <w14:lumOff w14:val="35000"/>
          </w14:srgb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0BB3"/>
    <w:pPr>
      <w:outlineLvl w:val="4"/>
    </w:pPr>
    <w:rPr>
      <w:color w:val="FFA500"/>
      <w14:textFill>
        <w14:solidFill>
          <w14:srgbClr w14:val="FFA500">
            <w14:lumMod w14:val="65000"/>
            <w14:lumOff w14:val="35000"/>
          </w14:srgb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B3"/>
    <w:pPr>
      <w:keepNext/>
      <w:keepLines/>
      <w:spacing w:before="40"/>
      <w:outlineLvl w:val="5"/>
    </w:pPr>
    <w:rPr>
      <w:rFonts w:eastAsiaTheme="majorEastAsia" w:cstheme="majorBidi"/>
      <w:i/>
      <w:iCs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B3"/>
    <w:pPr>
      <w:keepNext/>
      <w:keepLines/>
      <w:spacing w:before="40"/>
      <w:outlineLvl w:val="6"/>
    </w:pPr>
    <w:rPr>
      <w:rFonts w:eastAsiaTheme="majorEastAsia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B3"/>
    <w:pPr>
      <w:keepNext/>
      <w:keepLines/>
      <w:outlineLvl w:val="7"/>
    </w:pPr>
    <w:rPr>
      <w:rFonts w:eastAsiaTheme="majorEastAsia" w:cstheme="majorBidi"/>
      <w:i/>
      <w:iCs/>
      <w:color w:val="000000" w:themeColor="text1"/>
      <w14:textFill>
        <w14:solidFill>
          <w14:schemeClr w14:val="tx1">
            <w14:lumMod w14:val="85000"/>
            <w14:lumOff w14:val="15000"/>
            <w14:lumMod w14:val="65000"/>
            <w14:lumOff w14:val="35000"/>
          </w14:scheme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B3"/>
    <w:pPr>
      <w:keepNext/>
      <w:keepLines/>
      <w:outlineLvl w:val="8"/>
    </w:pPr>
    <w:rPr>
      <w:rFonts w:eastAsiaTheme="majorEastAsia" w:cstheme="majorBidi"/>
      <w:color w:val="000000" w:themeColor="text1"/>
      <w14:textFill>
        <w14:solidFill>
          <w14:schemeClr w14:val="tx1">
            <w14:lumMod w14:val="85000"/>
            <w14:lumOff w14:val="15000"/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B3"/>
    <w:rPr>
      <w:rFonts w:ascii="Candara" w:eastAsiaTheme="majorEastAsia" w:hAnsi="Candara" w:cstheme="majorBidi"/>
      <w:color w:val="8BB42D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0BB3"/>
    <w:rPr>
      <w:rFonts w:ascii="Candara" w:hAnsi="Candara"/>
      <w:color w:val="FFA5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0BB3"/>
    <w:rPr>
      <w:rFonts w:ascii="Candara" w:hAnsi="Candara"/>
      <w:i/>
      <w:iCs/>
      <w:color w:val="808080" w:themeColor="background1" w:themeShade="8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0BB3"/>
    <w:rPr>
      <w:rFonts w:ascii="Candara" w:hAnsi="Candara"/>
      <w:color w:val="8BB42D"/>
    </w:rPr>
  </w:style>
  <w:style w:type="character" w:customStyle="1" w:styleId="Heading5Char">
    <w:name w:val="Heading 5 Char"/>
    <w:basedOn w:val="DefaultParagraphFont"/>
    <w:link w:val="Heading5"/>
    <w:uiPriority w:val="9"/>
    <w:rsid w:val="00100BB3"/>
    <w:rPr>
      <w:rFonts w:ascii="Candara" w:hAnsi="Candara"/>
      <w:color w:val="FFA5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B3"/>
    <w:pPr>
      <w:numPr>
        <w:ilvl w:val="1"/>
      </w:numPr>
      <w:spacing w:after="160"/>
    </w:pPr>
    <w:rPr>
      <w:rFonts w:eastAsiaTheme="majorEastAsia" w:cstheme="majorBidi"/>
      <w:color w:val="000000" w:themeColor="text1"/>
      <w:spacing w:val="15"/>
      <w:sz w:val="28"/>
      <w:szCs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10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B3"/>
    <w:pPr>
      <w:spacing w:before="160" w:after="160"/>
      <w:jc w:val="center"/>
    </w:pPr>
    <w:rPr>
      <w:i/>
      <w:iCs/>
      <w:color w:val="000000" w:themeColor="text1"/>
      <w14:textFill>
        <w14:solidFill>
          <w14:schemeClr w14:val="tx1">
            <w14:lumMod w14:val="75000"/>
            <w14:lumOff w14:val="25000"/>
            <w14:lumMod w14:val="65000"/>
            <w14:lumOff w14:val="35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29"/>
    <w:rsid w:val="0010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31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10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56082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153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21531"/>
    <w:rPr>
      <w:rFonts w:ascii="Candara" w:hAnsi="Candara"/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2153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21531"/>
    <w:rPr>
      <w:rFonts w:ascii="Candara" w:hAnsi="Candara"/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rsid w:val="00065EF8"/>
  </w:style>
  <w:style w:type="character" w:styleId="Hyperlink">
    <w:name w:val="Hyperlink"/>
    <w:basedOn w:val="DefaultParagraphFont"/>
    <w:uiPriority w:val="99"/>
    <w:unhideWhenUsed/>
    <w:rsid w:val="00015F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ale.com/leaderboard/methodology" TargetMode="External"/><Relationship Id="rId13" Type="http://schemas.openxmlformats.org/officeDocument/2006/relationships/hyperlink" Target="https://huggingface.co/spaces/open-llm-leaderboard/open_llm_leaderboard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cale.com/leaderboard/tool_use" TargetMode="External"/><Relationship Id="rId12" Type="http://schemas.openxmlformats.org/officeDocument/2006/relationships/hyperlink" Target="https://artificialanalysis.ai/methodolog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vellum.ai/llm-leaderboard" TargetMode="Externa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tificialanalysis.ai/models#qual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vellum.ai/llm-leaderboard" TargetMode="External"/><Relationship Id="rId10" Type="http://schemas.openxmlformats.org/officeDocument/2006/relationships/hyperlink" Target="https://scale.com/leaderboard/methodology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cale.com/leaderboard/tool_use" TargetMode="External"/><Relationship Id="rId14" Type="http://schemas.openxmlformats.org/officeDocument/2006/relationships/hyperlink" Target="https://huggingface.co/docs/leaderboards/open_llm_leaderboard/abou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niecushing/Library/Group%20Containers/UBF8T346G9.Office/User%20Content.localized/Templates.localized/Anniely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Annielytics.dotx</Template>
  <TotalTime>26</TotalTime>
  <Pages>46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Cushing</dc:creator>
  <cp:keywords/>
  <dc:description/>
  <cp:lastModifiedBy>Annie Cushing</cp:lastModifiedBy>
  <cp:revision>10</cp:revision>
  <dcterms:created xsi:type="dcterms:W3CDTF">2024-12-12T13:10:00Z</dcterms:created>
  <dcterms:modified xsi:type="dcterms:W3CDTF">2024-12-12T13:48:00Z</dcterms:modified>
</cp:coreProperties>
</file>